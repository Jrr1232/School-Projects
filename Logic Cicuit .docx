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Project Based Learning:"/>
        <w:tag w:val="Project Based Learning:"/>
        <w:id w:val="1774592350"/>
        <w:placeholder>
          <w:docPart w:val="BC092CA96E95457FBA31584134543B97"/>
        </w:placeholder>
        <w:temporary/>
        <w:showingPlcHdr/>
        <w15:appearance w15:val="hidden"/>
      </w:sdtPr>
      <w:sdtContent>
        <w:p w14:paraId="6B183C44" w14:textId="77777777" w:rsidR="00076856" w:rsidRPr="00874AA1" w:rsidRDefault="00874AA1" w:rsidP="00874AA1">
          <w:pPr>
            <w:pStyle w:val="Title"/>
          </w:pPr>
          <w:r w:rsidRPr="00874AA1">
            <w:t>Project Based Learning:</w:t>
          </w:r>
        </w:p>
      </w:sdtContent>
    </w:sdt>
    <w:p w14:paraId="1BCCFA49" w14:textId="77777777" w:rsidR="00076856" w:rsidRPr="00874AA1" w:rsidRDefault="00F232A6" w:rsidP="00874AA1">
      <w:pPr>
        <w:pStyle w:val="Title"/>
      </w:pPr>
      <w:sdt>
        <w:sdtPr>
          <w:alias w:val="Insert Catchy Project Title:"/>
          <w:tag w:val="Insert Catchy Project Title:"/>
          <w:id w:val="1718616005"/>
          <w:placeholder>
            <w:docPart w:val="5700CF05AD0E4DF69EF575D75D6211CE"/>
          </w:placeholder>
          <w:temporary/>
          <w:showingPlcHdr/>
          <w15:appearance w15:val="hidden"/>
        </w:sdtPr>
        <w:sdtContent>
          <w:r w:rsidR="00874AA1" w:rsidRPr="00874AA1">
            <w:t>Insert Catchy Project Title</w:t>
          </w:r>
        </w:sdtContent>
      </w:sdt>
    </w:p>
    <w:p w14:paraId="21AA867B" w14:textId="77777777" w:rsidR="00563FE4" w:rsidRPr="00874AA1" w:rsidRDefault="00F232A6" w:rsidP="00874AA1">
      <w:pPr>
        <w:pStyle w:val="Heading1"/>
      </w:pPr>
      <w:sdt>
        <w:sdtPr>
          <w:alias w:val="Project Overview:"/>
          <w:tag w:val="Project Overview:"/>
          <w:id w:val="-231312045"/>
          <w:placeholder>
            <w:docPart w:val="10905EC6B7D24B239B9273E0ED929BDE"/>
          </w:placeholder>
          <w:temporary/>
          <w:showingPlcHdr/>
          <w15:appearance w15:val="hidden"/>
        </w:sdtPr>
        <w:sdtContent>
          <w:r w:rsidR="00874AA1" w:rsidRPr="00874AA1">
            <w:t>Project Overview:</w:t>
          </w:r>
        </w:sdtContent>
      </w:sdt>
    </w:p>
    <w:p w14:paraId="64F046E7" w14:textId="496F0CAB" w:rsidR="009B792B" w:rsidRPr="009B792B" w:rsidRDefault="009B792B" w:rsidP="009B792B">
      <w:pPr>
        <w:numPr>
          <w:ilvl w:val="0"/>
          <w:numId w:val="5"/>
        </w:numPr>
      </w:pPr>
      <w:r>
        <w:t>A</w:t>
      </w:r>
      <w:r w:rsidRPr="009B792B">
        <w:t xml:space="preserve">s a group, imagine any embedded system you would like to analyze or synthesize. Design all the elements of the system.  </w:t>
      </w:r>
    </w:p>
    <w:p w14:paraId="25F5ECDC" w14:textId="70DD0B85" w:rsidR="00563FE4" w:rsidRPr="00874AA1" w:rsidRDefault="00563FE4" w:rsidP="00874AA1"/>
    <w:p w14:paraId="668C7508" w14:textId="77777777" w:rsidR="00563FE4" w:rsidRPr="00874AA1" w:rsidRDefault="00F232A6" w:rsidP="00874AA1">
      <w:pPr>
        <w:pStyle w:val="Heading1"/>
      </w:pPr>
      <w:sdt>
        <w:sdtPr>
          <w:alias w:val="Standards:"/>
          <w:tag w:val="Standards:"/>
          <w:id w:val="442805168"/>
          <w:placeholder>
            <w:docPart w:val="B1F86E7DA58147CAB56594DC208FD2B9"/>
          </w:placeholder>
          <w:temporary/>
          <w:showingPlcHdr/>
          <w15:appearance w15:val="hidden"/>
        </w:sdtPr>
        <w:sdtContent>
          <w:r w:rsidR="00874AA1" w:rsidRPr="00874AA1">
            <w:t>Standards:</w:t>
          </w:r>
        </w:sdtContent>
      </w:sdt>
    </w:p>
    <w:p w14:paraId="3572AE31" w14:textId="265C504F" w:rsidR="00563FE4" w:rsidRPr="00874AA1" w:rsidRDefault="009B792B" w:rsidP="00874AA1">
      <w:pPr>
        <w:pStyle w:val="ListBullet"/>
      </w:pPr>
      <w:r w:rsidRPr="009B792B">
        <w:t xml:space="preserve">Team must show and explain all aspects covered in the project such as concepts seen in class and from other sources, strategies for implementing the project such truth tables, KMAPs, choice of logic gates, programming instructions sets, storage and input devices, if needed. </w:t>
      </w:r>
      <w:proofErr w:type="spellStart"/>
      <w:r w:rsidRPr="009B792B">
        <w:t>etc</w:t>
      </w:r>
      <w:proofErr w:type="spellEnd"/>
      <w:r w:rsidRPr="009B792B">
        <w:t>…You may also use any online software design tools</w:t>
      </w:r>
      <w:r>
        <w:t>.</w:t>
      </w:r>
    </w:p>
    <w:p w14:paraId="56E9ECAC" w14:textId="77777777" w:rsidR="009B792B" w:rsidRPr="009B792B" w:rsidRDefault="009B792B" w:rsidP="009B792B">
      <w:pPr>
        <w:pStyle w:val="ListBullet"/>
      </w:pPr>
      <w:r w:rsidRPr="009B792B">
        <w:t>Each group has about 10 to 15 minutes to provide the name of the project, its purpose and tools used in implementing the project</w:t>
      </w:r>
    </w:p>
    <w:p w14:paraId="300A7041" w14:textId="77777777" w:rsidR="009B792B" w:rsidRPr="009B792B" w:rsidRDefault="009B792B" w:rsidP="009B792B">
      <w:pPr>
        <w:pStyle w:val="ListBullet"/>
      </w:pPr>
      <w:r w:rsidRPr="009B792B">
        <w:t>Team must explain lessons learnt and what difficulties, if any, were encountered during the project</w:t>
      </w:r>
    </w:p>
    <w:p w14:paraId="0B915210" w14:textId="7A64F54D" w:rsidR="001E3ADA" w:rsidRPr="00874AA1" w:rsidRDefault="001E3ADA" w:rsidP="009B792B">
      <w:pPr>
        <w:pStyle w:val="ListBullet"/>
        <w:numPr>
          <w:ilvl w:val="0"/>
          <w:numId w:val="0"/>
        </w:numPr>
        <w:ind w:left="360"/>
      </w:pPr>
    </w:p>
    <w:p w14:paraId="6105F57E" w14:textId="73C647F9" w:rsidR="00563FE4" w:rsidRPr="00874AA1" w:rsidRDefault="00563FE4" w:rsidP="009B792B">
      <w:pPr>
        <w:pStyle w:val="ListBullet"/>
        <w:numPr>
          <w:ilvl w:val="0"/>
          <w:numId w:val="0"/>
        </w:numPr>
        <w:ind w:left="720"/>
      </w:pPr>
    </w:p>
    <w:p w14:paraId="3CA7E021" w14:textId="77777777" w:rsidR="00563FE4" w:rsidRPr="00874AA1" w:rsidRDefault="00F232A6" w:rsidP="00874AA1">
      <w:pPr>
        <w:pStyle w:val="Heading1"/>
      </w:pPr>
      <w:sdt>
        <w:sdtPr>
          <w:alias w:val="Objectives:"/>
          <w:tag w:val="Objectives:"/>
          <w:id w:val="-63415929"/>
          <w:placeholder>
            <w:docPart w:val="73A4683ECEE942F0A17B5E0043BF2653"/>
          </w:placeholder>
          <w:temporary/>
          <w:showingPlcHdr/>
          <w15:appearance w15:val="hidden"/>
        </w:sdtPr>
        <w:sdtContent>
          <w:r w:rsidR="00874AA1" w:rsidRPr="00874AA1">
            <w:t>Objectives:</w:t>
          </w:r>
        </w:sdtContent>
      </w:sdt>
    </w:p>
    <w:p w14:paraId="0F4E2769" w14:textId="05A2B434" w:rsidR="001E3ADA" w:rsidRPr="00874AA1" w:rsidRDefault="009B792B" w:rsidP="00874AA1">
      <w:pPr>
        <w:pStyle w:val="ListBullet"/>
      </w:pPr>
      <w:r>
        <w:t>Create a Logic Circuit that includes K-maps and truth tables.</w:t>
      </w:r>
    </w:p>
    <w:p w14:paraId="444A9D51" w14:textId="2EA8D709" w:rsidR="001E3ADA" w:rsidRPr="00874AA1" w:rsidRDefault="009B792B" w:rsidP="00874AA1">
      <w:pPr>
        <w:pStyle w:val="ListBullet"/>
      </w:pPr>
      <w:r>
        <w:t xml:space="preserve">Circuit must be functional. </w:t>
      </w:r>
    </w:p>
    <w:p w14:paraId="7D8212C6" w14:textId="426AD653" w:rsidR="001E3ADA" w:rsidRPr="00874AA1" w:rsidRDefault="009B792B" w:rsidP="00874AA1">
      <w:pPr>
        <w:pStyle w:val="ListBullet"/>
      </w:pPr>
      <w:r>
        <w:t>Must include topics learned in class or outside sources.</w:t>
      </w:r>
    </w:p>
    <w:p w14:paraId="02173AC8" w14:textId="77777777" w:rsidR="00563FE4" w:rsidRPr="00874AA1" w:rsidRDefault="00F232A6" w:rsidP="00874AA1">
      <w:pPr>
        <w:pStyle w:val="Heading1"/>
      </w:pPr>
      <w:sdt>
        <w:sdtPr>
          <w:alias w:val="Requirements/Task(s):"/>
          <w:tag w:val="Requirements/Task(s):"/>
          <w:id w:val="1725405758"/>
          <w:placeholder>
            <w:docPart w:val="4357C974E3B84389A9A0CCBF4DE9E294"/>
          </w:placeholder>
          <w:temporary/>
          <w:showingPlcHdr/>
          <w15:appearance w15:val="hidden"/>
        </w:sdtPr>
        <w:sdtContent>
          <w:r w:rsidR="00874AA1" w:rsidRPr="00874AA1">
            <w:t>Requirements/Task(s):</w:t>
          </w:r>
        </w:sdtContent>
      </w:sdt>
    </w:p>
    <w:p w14:paraId="63E1CF67" w14:textId="175ADAAA" w:rsidR="009B792B" w:rsidRPr="009B792B" w:rsidRDefault="009B792B" w:rsidP="00874AA1">
      <w:pPr>
        <w:pStyle w:val="Heading1"/>
        <w:rPr>
          <w:b w:val="0"/>
          <w:bCs/>
        </w:rPr>
      </w:pPr>
      <w:r>
        <w:rPr>
          <w:b w:val="0"/>
          <w:bCs/>
        </w:rPr>
        <w:tab/>
        <w:t>Create a</w:t>
      </w:r>
      <w:r w:rsidR="00434B13">
        <w:rPr>
          <w:b w:val="0"/>
          <w:bCs/>
        </w:rPr>
        <w:t xml:space="preserve"> 16:1 MUX by creating a</w:t>
      </w:r>
      <w:r>
        <w:rPr>
          <w:b w:val="0"/>
          <w:bCs/>
        </w:rPr>
        <w:t>n array of 4, 4:1 Multiplexers that can toggle between the different sensor of a car. The array is connected to a main multiplexer that can toggle between the different parts containing the corresponding sensors. Inputs must be 2</w:t>
      </w:r>
      <w:proofErr w:type="gramStart"/>
      <w:r>
        <w:rPr>
          <w:b w:val="0"/>
          <w:bCs/>
          <w:vertAlign w:val="superscript"/>
        </w:rPr>
        <w:t xml:space="preserve">n </w:t>
      </w:r>
      <w:r>
        <w:rPr>
          <w:b w:val="0"/>
          <w:bCs/>
        </w:rPr>
        <w:t>,</w:t>
      </w:r>
      <w:proofErr w:type="gramEnd"/>
      <w:r>
        <w:rPr>
          <w:b w:val="0"/>
          <w:bCs/>
        </w:rPr>
        <w:t xml:space="preserve"> we choose 4 inputs per vehicle location. The selectors will be connected to microprocessor. The</w:t>
      </w:r>
      <w:r w:rsidR="009D1DE8">
        <w:rPr>
          <w:b w:val="0"/>
          <w:bCs/>
        </w:rPr>
        <w:t xml:space="preserve"> final</w:t>
      </w:r>
      <w:r>
        <w:rPr>
          <w:b w:val="0"/>
          <w:bCs/>
        </w:rPr>
        <w:t xml:space="preserve"> output will show the information of </w:t>
      </w:r>
      <w:r w:rsidR="009D1DE8">
        <w:rPr>
          <w:b w:val="0"/>
          <w:bCs/>
        </w:rPr>
        <w:t xml:space="preserve">the corresponding </w:t>
      </w:r>
      <w:r w:rsidR="00D325C2">
        <w:rPr>
          <w:b w:val="0"/>
          <w:bCs/>
        </w:rPr>
        <w:t xml:space="preserve">sensor. </w:t>
      </w:r>
      <w:r w:rsidR="009D1DE8">
        <w:rPr>
          <w:b w:val="0"/>
          <w:bCs/>
        </w:rPr>
        <w:t xml:space="preserve"> </w:t>
      </w:r>
    </w:p>
    <w:p w14:paraId="4B6F61B4" w14:textId="540B7C3C" w:rsidR="009B792B" w:rsidRDefault="009B792B" w:rsidP="00874AA1">
      <w:pPr>
        <w:pStyle w:val="Heading1"/>
      </w:pPr>
    </w:p>
    <w:p w14:paraId="3A7CDFB6" w14:textId="77777777" w:rsidR="009B792B" w:rsidRDefault="009B792B" w:rsidP="00874AA1">
      <w:pPr>
        <w:pStyle w:val="Heading1"/>
      </w:pPr>
    </w:p>
    <w:p w14:paraId="6777EBEE" w14:textId="77777777" w:rsidR="009B792B" w:rsidRDefault="009B792B" w:rsidP="00874AA1">
      <w:pPr>
        <w:pStyle w:val="Heading1"/>
      </w:pPr>
    </w:p>
    <w:p w14:paraId="53021FD5" w14:textId="639F0B0D" w:rsidR="00563FE4" w:rsidRPr="00874AA1" w:rsidRDefault="00F232A6" w:rsidP="00874AA1">
      <w:pPr>
        <w:pStyle w:val="Heading1"/>
      </w:pPr>
      <w:sdt>
        <w:sdtPr>
          <w:alias w:val="Record your notes/research here:"/>
          <w:tag w:val="Record your notes/research here:"/>
          <w:id w:val="260734761"/>
          <w:placeholder>
            <w:docPart w:val="A776EDAC6FFB499CA26D5DDEC20DC6F6"/>
          </w:placeholder>
          <w:temporary/>
          <w:showingPlcHdr/>
          <w15:appearance w15:val="hidden"/>
        </w:sdtPr>
        <w:sdtContent>
          <w:r w:rsidR="002F1EA7" w:rsidRPr="00874AA1">
            <w:t>Record your notes/research here:</w:t>
          </w:r>
        </w:sdtContent>
      </w:sdt>
    </w:p>
    <w:p w14:paraId="138C1290" w14:textId="77777777" w:rsidR="00563FE4" w:rsidRPr="00874AA1" w:rsidRDefault="00F232A6" w:rsidP="00874AA1">
      <w:sdt>
        <w:sdtPr>
          <w:alias w:val="This is where students can record their ideas and research as they gather the information needed to complete their project.:"/>
          <w:tag w:val="This is where students can record their ideas and research as they gather the information needed to complete their project.:"/>
          <w:id w:val="1431245984"/>
          <w:placeholder>
            <w:docPart w:val="BAD86C73AFB346CD932CE2FF91535377"/>
          </w:placeholder>
          <w:temporary/>
          <w:showingPlcHdr/>
          <w15:appearance w15:val="hidden"/>
        </w:sdtPr>
        <w:sdtContent>
          <w:r w:rsidR="002F1EA7" w:rsidRPr="00874AA1">
            <w:t>This is where students can record their ideas and research as they gather the information needed to complete their project.</w:t>
          </w:r>
        </w:sdtContent>
      </w:sdt>
    </w:p>
    <w:p w14:paraId="7FB0CC2A" w14:textId="77777777" w:rsidR="00563FE4" w:rsidRPr="00874AA1" w:rsidRDefault="00F232A6" w:rsidP="00874AA1">
      <w:pPr>
        <w:pStyle w:val="Heading1"/>
      </w:pPr>
      <w:sdt>
        <w:sdtPr>
          <w:alias w:val="Outline the steps/plan for your project:"/>
          <w:tag w:val="Outline the steps/plan for your project:"/>
          <w:id w:val="657958632"/>
          <w:placeholder>
            <w:docPart w:val="5B37A7A89ADD4883B63E2A200B8AD951"/>
          </w:placeholder>
          <w:temporary/>
          <w:showingPlcHdr/>
          <w15:appearance w15:val="hidden"/>
        </w:sdtPr>
        <w:sdtContent>
          <w:r w:rsidR="002F1EA7" w:rsidRPr="00874AA1">
            <w:t>Outline the steps/plan for your project:</w:t>
          </w:r>
        </w:sdtContent>
      </w:sdt>
    </w:p>
    <w:p w14:paraId="3C956DC1" w14:textId="4C6A47FA" w:rsidR="005244D5" w:rsidRPr="00874AA1" w:rsidRDefault="00D325C2" w:rsidP="00874AA1">
      <w:r>
        <w:t xml:space="preserve">Create Logic Circuit, </w:t>
      </w:r>
      <w:proofErr w:type="gramStart"/>
      <w:r>
        <w:t>Create</w:t>
      </w:r>
      <w:proofErr w:type="gramEnd"/>
      <w:r>
        <w:t xml:space="preserve"> truth Table, Create K-Maps, Create Boolean expression. </w:t>
      </w:r>
    </w:p>
    <w:p w14:paraId="4BA060C0" w14:textId="77777777" w:rsidR="00432A3E" w:rsidRPr="00874AA1" w:rsidRDefault="00F232A6" w:rsidP="00874AA1">
      <w:pPr>
        <w:pStyle w:val="Heading2"/>
      </w:pPr>
      <w:sdt>
        <w:sdtPr>
          <w:alias w:val="Teacher initials:"/>
          <w:tag w:val="Teacher initials:"/>
          <w:id w:val="2110395237"/>
          <w:placeholder>
            <w:docPart w:val="5070F982738B4474892BA6BDE0932AD1"/>
          </w:placeholder>
          <w:temporary/>
          <w:showingPlcHdr/>
          <w15:appearance w15:val="hidden"/>
        </w:sdtPr>
        <w:sdtContent>
          <w:r w:rsidR="002F1EA7" w:rsidRPr="00874AA1">
            <w:t>Teacher initials</w:t>
          </w:r>
        </w:sdtContent>
      </w:sdt>
      <w:r w:rsidR="002F1EA7" w:rsidRPr="00874AA1">
        <w:t xml:space="preserve"> </w:t>
      </w:r>
      <w:sdt>
        <w:sdtPr>
          <w:alias w:val="Enter initials here:"/>
          <w:tag w:val="Enter initials here:"/>
          <w:id w:val="1768964006"/>
          <w:placeholder>
            <w:docPart w:val="4FD4761E782A4946A9241120B2E73FFF"/>
          </w:placeholder>
          <w:temporary/>
          <w:showingPlcHdr/>
          <w15:appearance w15:val="hidden"/>
        </w:sdtPr>
        <w:sdtContent>
          <w:r w:rsidR="002F1EA7" w:rsidRPr="00874AA1">
            <w:t>____________</w:t>
          </w:r>
        </w:sdtContent>
      </w:sdt>
    </w:p>
    <w:p w14:paraId="62AC8535" w14:textId="77777777" w:rsidR="00432A3E" w:rsidRPr="00874AA1" w:rsidRDefault="00F232A6" w:rsidP="00874AA1">
      <w:pPr>
        <w:pStyle w:val="Heading3"/>
      </w:pPr>
      <w:sdt>
        <w:sdtPr>
          <w:alias w:val="You are ready to create your project! Please revisit the project tasks/requirements as you work.:"/>
          <w:tag w:val="You are ready to create your project! Please revisit the project tasks/requirements as you work.:"/>
          <w:id w:val="-2052920742"/>
          <w:placeholder>
            <w:docPart w:val="E66A178681AE4A93B1A8CD6551C2A4E6"/>
          </w:placeholder>
          <w:temporary/>
          <w:showingPlcHdr/>
          <w15:appearance w15:val="hidden"/>
        </w:sdtPr>
        <w:sdtContent>
          <w:r w:rsidR="002F1EA7" w:rsidRPr="00874AA1">
            <w:t>You are ready to create your project! Please revisit the project tasks/requirements as you work.</w:t>
          </w:r>
        </w:sdtContent>
      </w:sdt>
    </w:p>
    <w:p w14:paraId="0F7F2BD5" w14:textId="77777777" w:rsidR="00563FE4" w:rsidRPr="00874AA1" w:rsidRDefault="00F232A6" w:rsidP="00874AA1">
      <w:pPr>
        <w:pStyle w:val="Heading1"/>
      </w:pPr>
      <w:sdt>
        <w:sdtPr>
          <w:alias w:val="Summarize what you learned:"/>
          <w:tag w:val="Summarize what you learned:"/>
          <w:id w:val="1262876396"/>
          <w:placeholder>
            <w:docPart w:val="EB2AB3374F59464D98DAAD9014CEB66F"/>
          </w:placeholder>
          <w:temporary/>
          <w:showingPlcHdr/>
          <w15:appearance w15:val="hidden"/>
        </w:sdtPr>
        <w:sdtContent>
          <w:r w:rsidR="002F1EA7" w:rsidRPr="00874AA1">
            <w:t>Summarize what you learned:</w:t>
          </w:r>
        </w:sdtContent>
      </w:sdt>
    </w:p>
    <w:p w14:paraId="1CC13B3C" w14:textId="1EB51B0F" w:rsidR="00563FE4" w:rsidRPr="00874AA1" w:rsidRDefault="00D325C2" w:rsidP="00874AA1">
      <w:r>
        <w:t xml:space="preserve">We had troubles with trying to connect the multiplexers to a BCD display. Since the 4 bits with the information about each sensor would be traveling through the line it would have to converted in a way that it always matches the number, we want it to display on the BCD. For example, if sensor 1 sends 1010 we would have to create a circuit that outputs 0001 for the BCD to display 1, signifying sensor 1 and you would know the information from the output came from 1. However, since the sensor will constantly send different bits, I will be impossible to create. Our solution was to put a sensor on each of the vehicle locations which </w:t>
      </w:r>
      <w:r w:rsidR="00F232A6">
        <w:t>can send out a constant 4 bits of information</w:t>
      </w:r>
      <w:r>
        <w:t xml:space="preserve"> that</w:t>
      </w:r>
      <w:r w:rsidR="00F232A6">
        <w:t xml:space="preserve"> can be deciphered into the BCD to return the which number sensor you are getting info from. </w:t>
      </w:r>
      <w:r>
        <w:t xml:space="preserve">  </w:t>
      </w:r>
    </w:p>
    <w:p w14:paraId="3C0A30C2" w14:textId="77777777" w:rsidR="00563FE4" w:rsidRPr="00874AA1" w:rsidRDefault="00F232A6" w:rsidP="00874AA1">
      <w:pPr>
        <w:pStyle w:val="Heading1"/>
      </w:pPr>
      <w:sdt>
        <w:sdtPr>
          <w:alias w:val="Add the link to your project here:"/>
          <w:tag w:val="Add the link to your project here:"/>
          <w:id w:val="1140765804"/>
          <w:placeholder>
            <w:docPart w:val="3C9B660C29DD45C89D1ACAFEC447294F"/>
          </w:placeholder>
          <w:temporary/>
          <w:showingPlcHdr/>
          <w15:appearance w15:val="hidden"/>
        </w:sdtPr>
        <w:sdtContent>
          <w:r w:rsidR="002F1EA7" w:rsidRPr="00874AA1">
            <w:t>Add the link to your project here:</w:t>
          </w:r>
        </w:sdtContent>
      </w:sdt>
    </w:p>
    <w:p w14:paraId="6DFD52A6" w14:textId="77777777" w:rsidR="00044941" w:rsidRPr="00874AA1" w:rsidRDefault="00F232A6" w:rsidP="00874AA1">
      <w:sdt>
        <w:sdtPr>
          <w:alias w:val="Link to access project:"/>
          <w:tag w:val="Link to access project:"/>
          <w:id w:val="-1031334464"/>
          <w:placeholder>
            <w:docPart w:val="B3FCBEAC4A3D4B8D8FED15B89813DE22"/>
          </w:placeholder>
          <w:temporary/>
          <w:showingPlcHdr/>
          <w15:appearance w15:val="hidden"/>
        </w:sdtPr>
        <w:sdtContent>
          <w:r w:rsidR="002F1EA7" w:rsidRPr="00874AA1">
            <w:t>Link to access project</w:t>
          </w:r>
        </w:sdtContent>
      </w:sdt>
    </w:p>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FEC61" w14:textId="77777777" w:rsidR="00CC4EC6" w:rsidRDefault="00CC4EC6" w:rsidP="00524988">
      <w:pPr>
        <w:spacing w:after="0" w:line="240" w:lineRule="auto"/>
      </w:pPr>
      <w:r>
        <w:separator/>
      </w:r>
    </w:p>
  </w:endnote>
  <w:endnote w:type="continuationSeparator" w:id="0">
    <w:p w14:paraId="354FB7EF" w14:textId="77777777" w:rsidR="00CC4EC6" w:rsidRDefault="00CC4EC6"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D8C0C" w14:textId="77777777" w:rsidR="00CC4EC6" w:rsidRDefault="00CC4EC6" w:rsidP="00524988">
      <w:pPr>
        <w:spacing w:after="0" w:line="240" w:lineRule="auto"/>
      </w:pPr>
      <w:r>
        <w:separator/>
      </w:r>
    </w:p>
  </w:footnote>
  <w:footnote w:type="continuationSeparator" w:id="0">
    <w:p w14:paraId="363D2768" w14:textId="77777777" w:rsidR="00CC4EC6" w:rsidRDefault="00CC4EC6"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F26AA8"/>
    <w:multiLevelType w:val="hybridMultilevel"/>
    <w:tmpl w:val="03D8D14E"/>
    <w:lvl w:ilvl="0" w:tplc="2C806E2C">
      <w:start w:val="1"/>
      <w:numFmt w:val="bullet"/>
      <w:lvlText w:val="•"/>
      <w:lvlJc w:val="left"/>
      <w:pPr>
        <w:tabs>
          <w:tab w:val="num" w:pos="720"/>
        </w:tabs>
        <w:ind w:left="720" w:hanging="360"/>
      </w:pPr>
      <w:rPr>
        <w:rFonts w:ascii="Arial" w:hAnsi="Arial" w:hint="default"/>
      </w:rPr>
    </w:lvl>
    <w:lvl w:ilvl="1" w:tplc="27E030F0">
      <w:start w:val="1"/>
      <w:numFmt w:val="bullet"/>
      <w:lvlText w:val="•"/>
      <w:lvlJc w:val="left"/>
      <w:pPr>
        <w:tabs>
          <w:tab w:val="num" w:pos="1440"/>
        </w:tabs>
        <w:ind w:left="1440" w:hanging="360"/>
      </w:pPr>
      <w:rPr>
        <w:rFonts w:ascii="Arial" w:hAnsi="Arial" w:hint="default"/>
      </w:rPr>
    </w:lvl>
    <w:lvl w:ilvl="2" w:tplc="AC36255C" w:tentative="1">
      <w:start w:val="1"/>
      <w:numFmt w:val="bullet"/>
      <w:lvlText w:val="•"/>
      <w:lvlJc w:val="left"/>
      <w:pPr>
        <w:tabs>
          <w:tab w:val="num" w:pos="2160"/>
        </w:tabs>
        <w:ind w:left="2160" w:hanging="360"/>
      </w:pPr>
      <w:rPr>
        <w:rFonts w:ascii="Arial" w:hAnsi="Arial" w:hint="default"/>
      </w:rPr>
    </w:lvl>
    <w:lvl w:ilvl="3" w:tplc="ABFECCEE" w:tentative="1">
      <w:start w:val="1"/>
      <w:numFmt w:val="bullet"/>
      <w:lvlText w:val="•"/>
      <w:lvlJc w:val="left"/>
      <w:pPr>
        <w:tabs>
          <w:tab w:val="num" w:pos="2880"/>
        </w:tabs>
        <w:ind w:left="2880" w:hanging="360"/>
      </w:pPr>
      <w:rPr>
        <w:rFonts w:ascii="Arial" w:hAnsi="Arial" w:hint="default"/>
      </w:rPr>
    </w:lvl>
    <w:lvl w:ilvl="4" w:tplc="79C2624A" w:tentative="1">
      <w:start w:val="1"/>
      <w:numFmt w:val="bullet"/>
      <w:lvlText w:val="•"/>
      <w:lvlJc w:val="left"/>
      <w:pPr>
        <w:tabs>
          <w:tab w:val="num" w:pos="3600"/>
        </w:tabs>
        <w:ind w:left="3600" w:hanging="360"/>
      </w:pPr>
      <w:rPr>
        <w:rFonts w:ascii="Arial" w:hAnsi="Arial" w:hint="default"/>
      </w:rPr>
    </w:lvl>
    <w:lvl w:ilvl="5" w:tplc="3A60E730" w:tentative="1">
      <w:start w:val="1"/>
      <w:numFmt w:val="bullet"/>
      <w:lvlText w:val="•"/>
      <w:lvlJc w:val="left"/>
      <w:pPr>
        <w:tabs>
          <w:tab w:val="num" w:pos="4320"/>
        </w:tabs>
        <w:ind w:left="4320" w:hanging="360"/>
      </w:pPr>
      <w:rPr>
        <w:rFonts w:ascii="Arial" w:hAnsi="Arial" w:hint="default"/>
      </w:rPr>
    </w:lvl>
    <w:lvl w:ilvl="6" w:tplc="A7A4AA92" w:tentative="1">
      <w:start w:val="1"/>
      <w:numFmt w:val="bullet"/>
      <w:lvlText w:val="•"/>
      <w:lvlJc w:val="left"/>
      <w:pPr>
        <w:tabs>
          <w:tab w:val="num" w:pos="5040"/>
        </w:tabs>
        <w:ind w:left="5040" w:hanging="360"/>
      </w:pPr>
      <w:rPr>
        <w:rFonts w:ascii="Arial" w:hAnsi="Arial" w:hint="default"/>
      </w:rPr>
    </w:lvl>
    <w:lvl w:ilvl="7" w:tplc="2682C8B8" w:tentative="1">
      <w:start w:val="1"/>
      <w:numFmt w:val="bullet"/>
      <w:lvlText w:val="•"/>
      <w:lvlJc w:val="left"/>
      <w:pPr>
        <w:tabs>
          <w:tab w:val="num" w:pos="5760"/>
        </w:tabs>
        <w:ind w:left="5760" w:hanging="360"/>
      </w:pPr>
      <w:rPr>
        <w:rFonts w:ascii="Arial" w:hAnsi="Arial" w:hint="default"/>
      </w:rPr>
    </w:lvl>
    <w:lvl w:ilvl="8" w:tplc="C1E4F4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3093D"/>
    <w:multiLevelType w:val="hybridMultilevel"/>
    <w:tmpl w:val="294CD55E"/>
    <w:lvl w:ilvl="0" w:tplc="3758AF08">
      <w:start w:val="1"/>
      <w:numFmt w:val="bullet"/>
      <w:lvlText w:val="•"/>
      <w:lvlJc w:val="left"/>
      <w:pPr>
        <w:tabs>
          <w:tab w:val="num" w:pos="720"/>
        </w:tabs>
        <w:ind w:left="720" w:hanging="360"/>
      </w:pPr>
      <w:rPr>
        <w:rFonts w:ascii="Arial" w:hAnsi="Arial" w:hint="default"/>
      </w:rPr>
    </w:lvl>
    <w:lvl w:ilvl="1" w:tplc="4BDA7568" w:tentative="1">
      <w:start w:val="1"/>
      <w:numFmt w:val="bullet"/>
      <w:lvlText w:val="•"/>
      <w:lvlJc w:val="left"/>
      <w:pPr>
        <w:tabs>
          <w:tab w:val="num" w:pos="1440"/>
        </w:tabs>
        <w:ind w:left="1440" w:hanging="360"/>
      </w:pPr>
      <w:rPr>
        <w:rFonts w:ascii="Arial" w:hAnsi="Arial" w:hint="default"/>
      </w:rPr>
    </w:lvl>
    <w:lvl w:ilvl="2" w:tplc="7ED420BA" w:tentative="1">
      <w:start w:val="1"/>
      <w:numFmt w:val="bullet"/>
      <w:lvlText w:val="•"/>
      <w:lvlJc w:val="left"/>
      <w:pPr>
        <w:tabs>
          <w:tab w:val="num" w:pos="2160"/>
        </w:tabs>
        <w:ind w:left="2160" w:hanging="360"/>
      </w:pPr>
      <w:rPr>
        <w:rFonts w:ascii="Arial" w:hAnsi="Arial" w:hint="default"/>
      </w:rPr>
    </w:lvl>
    <w:lvl w:ilvl="3" w:tplc="DFC89FD4" w:tentative="1">
      <w:start w:val="1"/>
      <w:numFmt w:val="bullet"/>
      <w:lvlText w:val="•"/>
      <w:lvlJc w:val="left"/>
      <w:pPr>
        <w:tabs>
          <w:tab w:val="num" w:pos="2880"/>
        </w:tabs>
        <w:ind w:left="2880" w:hanging="360"/>
      </w:pPr>
      <w:rPr>
        <w:rFonts w:ascii="Arial" w:hAnsi="Arial" w:hint="default"/>
      </w:rPr>
    </w:lvl>
    <w:lvl w:ilvl="4" w:tplc="161C8006" w:tentative="1">
      <w:start w:val="1"/>
      <w:numFmt w:val="bullet"/>
      <w:lvlText w:val="•"/>
      <w:lvlJc w:val="left"/>
      <w:pPr>
        <w:tabs>
          <w:tab w:val="num" w:pos="3600"/>
        </w:tabs>
        <w:ind w:left="3600" w:hanging="360"/>
      </w:pPr>
      <w:rPr>
        <w:rFonts w:ascii="Arial" w:hAnsi="Arial" w:hint="default"/>
      </w:rPr>
    </w:lvl>
    <w:lvl w:ilvl="5" w:tplc="E1309BFE" w:tentative="1">
      <w:start w:val="1"/>
      <w:numFmt w:val="bullet"/>
      <w:lvlText w:val="•"/>
      <w:lvlJc w:val="left"/>
      <w:pPr>
        <w:tabs>
          <w:tab w:val="num" w:pos="4320"/>
        </w:tabs>
        <w:ind w:left="4320" w:hanging="360"/>
      </w:pPr>
      <w:rPr>
        <w:rFonts w:ascii="Arial" w:hAnsi="Arial" w:hint="default"/>
      </w:rPr>
    </w:lvl>
    <w:lvl w:ilvl="6" w:tplc="ED5C7B8A" w:tentative="1">
      <w:start w:val="1"/>
      <w:numFmt w:val="bullet"/>
      <w:lvlText w:val="•"/>
      <w:lvlJc w:val="left"/>
      <w:pPr>
        <w:tabs>
          <w:tab w:val="num" w:pos="5040"/>
        </w:tabs>
        <w:ind w:left="5040" w:hanging="360"/>
      </w:pPr>
      <w:rPr>
        <w:rFonts w:ascii="Arial" w:hAnsi="Arial" w:hint="default"/>
      </w:rPr>
    </w:lvl>
    <w:lvl w:ilvl="7" w:tplc="F14A6884" w:tentative="1">
      <w:start w:val="1"/>
      <w:numFmt w:val="bullet"/>
      <w:lvlText w:val="•"/>
      <w:lvlJc w:val="left"/>
      <w:pPr>
        <w:tabs>
          <w:tab w:val="num" w:pos="5760"/>
        </w:tabs>
        <w:ind w:left="5760" w:hanging="360"/>
      </w:pPr>
      <w:rPr>
        <w:rFonts w:ascii="Arial" w:hAnsi="Arial" w:hint="default"/>
      </w:rPr>
    </w:lvl>
    <w:lvl w:ilvl="8" w:tplc="F7D42D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D85355"/>
    <w:multiLevelType w:val="hybridMultilevel"/>
    <w:tmpl w:val="6A5E2C0E"/>
    <w:lvl w:ilvl="0" w:tplc="9A1A4BD4">
      <w:start w:val="1"/>
      <w:numFmt w:val="bullet"/>
      <w:lvlText w:val="•"/>
      <w:lvlJc w:val="left"/>
      <w:pPr>
        <w:tabs>
          <w:tab w:val="num" w:pos="720"/>
        </w:tabs>
        <w:ind w:left="720" w:hanging="360"/>
      </w:pPr>
      <w:rPr>
        <w:rFonts w:ascii="Arial" w:hAnsi="Arial" w:hint="default"/>
      </w:rPr>
    </w:lvl>
    <w:lvl w:ilvl="1" w:tplc="64EE6F40">
      <w:start w:val="1"/>
      <w:numFmt w:val="bullet"/>
      <w:lvlText w:val="•"/>
      <w:lvlJc w:val="left"/>
      <w:pPr>
        <w:tabs>
          <w:tab w:val="num" w:pos="1440"/>
        </w:tabs>
        <w:ind w:left="1440" w:hanging="360"/>
      </w:pPr>
      <w:rPr>
        <w:rFonts w:ascii="Arial" w:hAnsi="Arial" w:hint="default"/>
      </w:rPr>
    </w:lvl>
    <w:lvl w:ilvl="2" w:tplc="7D6C3550" w:tentative="1">
      <w:start w:val="1"/>
      <w:numFmt w:val="bullet"/>
      <w:lvlText w:val="•"/>
      <w:lvlJc w:val="left"/>
      <w:pPr>
        <w:tabs>
          <w:tab w:val="num" w:pos="2160"/>
        </w:tabs>
        <w:ind w:left="2160" w:hanging="360"/>
      </w:pPr>
      <w:rPr>
        <w:rFonts w:ascii="Arial" w:hAnsi="Arial" w:hint="default"/>
      </w:rPr>
    </w:lvl>
    <w:lvl w:ilvl="3" w:tplc="A530C524" w:tentative="1">
      <w:start w:val="1"/>
      <w:numFmt w:val="bullet"/>
      <w:lvlText w:val="•"/>
      <w:lvlJc w:val="left"/>
      <w:pPr>
        <w:tabs>
          <w:tab w:val="num" w:pos="2880"/>
        </w:tabs>
        <w:ind w:left="2880" w:hanging="360"/>
      </w:pPr>
      <w:rPr>
        <w:rFonts w:ascii="Arial" w:hAnsi="Arial" w:hint="default"/>
      </w:rPr>
    </w:lvl>
    <w:lvl w:ilvl="4" w:tplc="996E9B02" w:tentative="1">
      <w:start w:val="1"/>
      <w:numFmt w:val="bullet"/>
      <w:lvlText w:val="•"/>
      <w:lvlJc w:val="left"/>
      <w:pPr>
        <w:tabs>
          <w:tab w:val="num" w:pos="3600"/>
        </w:tabs>
        <w:ind w:left="3600" w:hanging="360"/>
      </w:pPr>
      <w:rPr>
        <w:rFonts w:ascii="Arial" w:hAnsi="Arial" w:hint="default"/>
      </w:rPr>
    </w:lvl>
    <w:lvl w:ilvl="5" w:tplc="20EA21BA" w:tentative="1">
      <w:start w:val="1"/>
      <w:numFmt w:val="bullet"/>
      <w:lvlText w:val="•"/>
      <w:lvlJc w:val="left"/>
      <w:pPr>
        <w:tabs>
          <w:tab w:val="num" w:pos="4320"/>
        </w:tabs>
        <w:ind w:left="4320" w:hanging="360"/>
      </w:pPr>
      <w:rPr>
        <w:rFonts w:ascii="Arial" w:hAnsi="Arial" w:hint="default"/>
      </w:rPr>
    </w:lvl>
    <w:lvl w:ilvl="6" w:tplc="32CAB878" w:tentative="1">
      <w:start w:val="1"/>
      <w:numFmt w:val="bullet"/>
      <w:lvlText w:val="•"/>
      <w:lvlJc w:val="left"/>
      <w:pPr>
        <w:tabs>
          <w:tab w:val="num" w:pos="5040"/>
        </w:tabs>
        <w:ind w:left="5040" w:hanging="360"/>
      </w:pPr>
      <w:rPr>
        <w:rFonts w:ascii="Arial" w:hAnsi="Arial" w:hint="default"/>
      </w:rPr>
    </w:lvl>
    <w:lvl w:ilvl="7" w:tplc="42C6FB7E" w:tentative="1">
      <w:start w:val="1"/>
      <w:numFmt w:val="bullet"/>
      <w:lvlText w:val="•"/>
      <w:lvlJc w:val="left"/>
      <w:pPr>
        <w:tabs>
          <w:tab w:val="num" w:pos="5760"/>
        </w:tabs>
        <w:ind w:left="5760" w:hanging="360"/>
      </w:pPr>
      <w:rPr>
        <w:rFonts w:ascii="Arial" w:hAnsi="Arial" w:hint="default"/>
      </w:rPr>
    </w:lvl>
    <w:lvl w:ilvl="8" w:tplc="C616C9B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2B"/>
    <w:rsid w:val="00044941"/>
    <w:rsid w:val="00076856"/>
    <w:rsid w:val="00097C80"/>
    <w:rsid w:val="00151A42"/>
    <w:rsid w:val="001E3ADA"/>
    <w:rsid w:val="002261A4"/>
    <w:rsid w:val="002F1EA7"/>
    <w:rsid w:val="003169C1"/>
    <w:rsid w:val="00432A3E"/>
    <w:rsid w:val="00434B13"/>
    <w:rsid w:val="00481FAD"/>
    <w:rsid w:val="00483FFD"/>
    <w:rsid w:val="005244D5"/>
    <w:rsid w:val="00524988"/>
    <w:rsid w:val="00563FE4"/>
    <w:rsid w:val="005733DE"/>
    <w:rsid w:val="00575138"/>
    <w:rsid w:val="00575C9D"/>
    <w:rsid w:val="005854E9"/>
    <w:rsid w:val="00635D86"/>
    <w:rsid w:val="006D3096"/>
    <w:rsid w:val="00783197"/>
    <w:rsid w:val="00874AA1"/>
    <w:rsid w:val="009B792B"/>
    <w:rsid w:val="009D1DE8"/>
    <w:rsid w:val="00CC4EC6"/>
    <w:rsid w:val="00D325C2"/>
    <w:rsid w:val="00DF1EBA"/>
    <w:rsid w:val="00ED21B4"/>
    <w:rsid w:val="00F232A6"/>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B7059"/>
  <w15:chartTrackingRefBased/>
  <w15:docId w15:val="{ABA4D32F-7426-4F1E-8AF1-8F142EC5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semiHidden/>
    <w:unhideWhenUsed/>
    <w:qFormat/>
    <w:rsid w:val="009B7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169826">
      <w:bodyDiv w:val="1"/>
      <w:marLeft w:val="0"/>
      <w:marRight w:val="0"/>
      <w:marTop w:val="0"/>
      <w:marBottom w:val="0"/>
      <w:divBdr>
        <w:top w:val="none" w:sz="0" w:space="0" w:color="auto"/>
        <w:left w:val="none" w:sz="0" w:space="0" w:color="auto"/>
        <w:bottom w:val="none" w:sz="0" w:space="0" w:color="auto"/>
        <w:right w:val="none" w:sz="0" w:space="0" w:color="auto"/>
      </w:divBdr>
      <w:divsChild>
        <w:div w:id="957950018">
          <w:marLeft w:val="1080"/>
          <w:marRight w:val="0"/>
          <w:marTop w:val="100"/>
          <w:marBottom w:val="0"/>
          <w:divBdr>
            <w:top w:val="none" w:sz="0" w:space="0" w:color="auto"/>
            <w:left w:val="none" w:sz="0" w:space="0" w:color="auto"/>
            <w:bottom w:val="none" w:sz="0" w:space="0" w:color="auto"/>
            <w:right w:val="none" w:sz="0" w:space="0" w:color="auto"/>
          </w:divBdr>
        </w:div>
      </w:divsChild>
    </w:div>
    <w:div w:id="1978290580">
      <w:bodyDiv w:val="1"/>
      <w:marLeft w:val="0"/>
      <w:marRight w:val="0"/>
      <w:marTop w:val="0"/>
      <w:marBottom w:val="0"/>
      <w:divBdr>
        <w:top w:val="none" w:sz="0" w:space="0" w:color="auto"/>
        <w:left w:val="none" w:sz="0" w:space="0" w:color="auto"/>
        <w:bottom w:val="none" w:sz="0" w:space="0" w:color="auto"/>
        <w:right w:val="none" w:sz="0" w:space="0" w:color="auto"/>
      </w:divBdr>
      <w:divsChild>
        <w:div w:id="1080296825">
          <w:marLeft w:val="360"/>
          <w:marRight w:val="0"/>
          <w:marTop w:val="200"/>
          <w:marBottom w:val="0"/>
          <w:divBdr>
            <w:top w:val="none" w:sz="0" w:space="0" w:color="auto"/>
            <w:left w:val="none" w:sz="0" w:space="0" w:color="auto"/>
            <w:bottom w:val="none" w:sz="0" w:space="0" w:color="auto"/>
            <w:right w:val="none" w:sz="0" w:space="0" w:color="auto"/>
          </w:divBdr>
        </w:div>
      </w:divsChild>
    </w:div>
    <w:div w:id="2074885999">
      <w:bodyDiv w:val="1"/>
      <w:marLeft w:val="0"/>
      <w:marRight w:val="0"/>
      <w:marTop w:val="0"/>
      <w:marBottom w:val="0"/>
      <w:divBdr>
        <w:top w:val="none" w:sz="0" w:space="0" w:color="auto"/>
        <w:left w:val="none" w:sz="0" w:space="0" w:color="auto"/>
        <w:bottom w:val="none" w:sz="0" w:space="0" w:color="auto"/>
        <w:right w:val="none" w:sz="0" w:space="0" w:color="auto"/>
      </w:divBdr>
      <w:divsChild>
        <w:div w:id="213158645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r23\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C092CA96E95457FBA31584134543B97"/>
        <w:category>
          <w:name w:val="General"/>
          <w:gallery w:val="placeholder"/>
        </w:category>
        <w:types>
          <w:type w:val="bbPlcHdr"/>
        </w:types>
        <w:behaviors>
          <w:behavior w:val="content"/>
        </w:behaviors>
        <w:guid w:val="{43FDFAE2-48FC-433B-9183-AFBFBDF4AB44}"/>
      </w:docPartPr>
      <w:docPartBody>
        <w:p w:rsidR="00E23EB3" w:rsidRDefault="00F01043">
          <w:pPr>
            <w:pStyle w:val="BC092CA96E95457FBA31584134543B97"/>
          </w:pPr>
          <w:r w:rsidRPr="00874AA1">
            <w:t>Project Based Learning:</w:t>
          </w:r>
        </w:p>
      </w:docPartBody>
    </w:docPart>
    <w:docPart>
      <w:docPartPr>
        <w:name w:val="5700CF05AD0E4DF69EF575D75D6211CE"/>
        <w:category>
          <w:name w:val="General"/>
          <w:gallery w:val="placeholder"/>
        </w:category>
        <w:types>
          <w:type w:val="bbPlcHdr"/>
        </w:types>
        <w:behaviors>
          <w:behavior w:val="content"/>
        </w:behaviors>
        <w:guid w:val="{704E75F1-CBD8-4356-8365-C5B69EC92DAA}"/>
      </w:docPartPr>
      <w:docPartBody>
        <w:p w:rsidR="00E23EB3" w:rsidRDefault="00F01043">
          <w:pPr>
            <w:pStyle w:val="5700CF05AD0E4DF69EF575D75D6211CE"/>
          </w:pPr>
          <w:r w:rsidRPr="00874AA1">
            <w:t>Insert Catchy Project Title</w:t>
          </w:r>
        </w:p>
      </w:docPartBody>
    </w:docPart>
    <w:docPart>
      <w:docPartPr>
        <w:name w:val="10905EC6B7D24B239B9273E0ED929BDE"/>
        <w:category>
          <w:name w:val="General"/>
          <w:gallery w:val="placeholder"/>
        </w:category>
        <w:types>
          <w:type w:val="bbPlcHdr"/>
        </w:types>
        <w:behaviors>
          <w:behavior w:val="content"/>
        </w:behaviors>
        <w:guid w:val="{01083240-465A-40B0-A3D0-FF94DF30AA24}"/>
      </w:docPartPr>
      <w:docPartBody>
        <w:p w:rsidR="00E23EB3" w:rsidRDefault="00F01043">
          <w:pPr>
            <w:pStyle w:val="10905EC6B7D24B239B9273E0ED929BDE"/>
          </w:pPr>
          <w:r w:rsidRPr="00874AA1">
            <w:t>Project Overview:</w:t>
          </w:r>
        </w:p>
      </w:docPartBody>
    </w:docPart>
    <w:docPart>
      <w:docPartPr>
        <w:name w:val="B1F86E7DA58147CAB56594DC208FD2B9"/>
        <w:category>
          <w:name w:val="General"/>
          <w:gallery w:val="placeholder"/>
        </w:category>
        <w:types>
          <w:type w:val="bbPlcHdr"/>
        </w:types>
        <w:behaviors>
          <w:behavior w:val="content"/>
        </w:behaviors>
        <w:guid w:val="{BA0E85D8-9CC1-40EE-A178-4A6754AACC4F}"/>
      </w:docPartPr>
      <w:docPartBody>
        <w:p w:rsidR="00E23EB3" w:rsidRDefault="00F01043">
          <w:pPr>
            <w:pStyle w:val="B1F86E7DA58147CAB56594DC208FD2B9"/>
          </w:pPr>
          <w:r w:rsidRPr="00874AA1">
            <w:t>Standards:</w:t>
          </w:r>
        </w:p>
      </w:docPartBody>
    </w:docPart>
    <w:docPart>
      <w:docPartPr>
        <w:name w:val="73A4683ECEE942F0A17B5E0043BF2653"/>
        <w:category>
          <w:name w:val="General"/>
          <w:gallery w:val="placeholder"/>
        </w:category>
        <w:types>
          <w:type w:val="bbPlcHdr"/>
        </w:types>
        <w:behaviors>
          <w:behavior w:val="content"/>
        </w:behaviors>
        <w:guid w:val="{C4B40505-4FDF-44DD-AC74-EC30B815AA97}"/>
      </w:docPartPr>
      <w:docPartBody>
        <w:p w:rsidR="00E23EB3" w:rsidRDefault="00F01043">
          <w:pPr>
            <w:pStyle w:val="73A4683ECEE942F0A17B5E0043BF2653"/>
          </w:pPr>
          <w:r w:rsidRPr="00874AA1">
            <w:t>Objectives:</w:t>
          </w:r>
        </w:p>
      </w:docPartBody>
    </w:docPart>
    <w:docPart>
      <w:docPartPr>
        <w:name w:val="4357C974E3B84389A9A0CCBF4DE9E294"/>
        <w:category>
          <w:name w:val="General"/>
          <w:gallery w:val="placeholder"/>
        </w:category>
        <w:types>
          <w:type w:val="bbPlcHdr"/>
        </w:types>
        <w:behaviors>
          <w:behavior w:val="content"/>
        </w:behaviors>
        <w:guid w:val="{DB3DB046-2A5B-4AF1-985D-EBBD42DBADCD}"/>
      </w:docPartPr>
      <w:docPartBody>
        <w:p w:rsidR="00E23EB3" w:rsidRDefault="00F01043">
          <w:pPr>
            <w:pStyle w:val="4357C974E3B84389A9A0CCBF4DE9E294"/>
          </w:pPr>
          <w:r w:rsidRPr="00874AA1">
            <w:t>Requirements/Task(s):</w:t>
          </w:r>
        </w:p>
      </w:docPartBody>
    </w:docPart>
    <w:docPart>
      <w:docPartPr>
        <w:name w:val="A776EDAC6FFB499CA26D5DDEC20DC6F6"/>
        <w:category>
          <w:name w:val="General"/>
          <w:gallery w:val="placeholder"/>
        </w:category>
        <w:types>
          <w:type w:val="bbPlcHdr"/>
        </w:types>
        <w:behaviors>
          <w:behavior w:val="content"/>
        </w:behaviors>
        <w:guid w:val="{3CA954DD-6754-4310-8971-60CC3074B03F}"/>
      </w:docPartPr>
      <w:docPartBody>
        <w:p w:rsidR="00E23EB3" w:rsidRDefault="00F01043">
          <w:pPr>
            <w:pStyle w:val="A776EDAC6FFB499CA26D5DDEC20DC6F6"/>
          </w:pPr>
          <w:r w:rsidRPr="00874AA1">
            <w:t>Record your notes/research here:</w:t>
          </w:r>
        </w:p>
      </w:docPartBody>
    </w:docPart>
    <w:docPart>
      <w:docPartPr>
        <w:name w:val="BAD86C73AFB346CD932CE2FF91535377"/>
        <w:category>
          <w:name w:val="General"/>
          <w:gallery w:val="placeholder"/>
        </w:category>
        <w:types>
          <w:type w:val="bbPlcHdr"/>
        </w:types>
        <w:behaviors>
          <w:behavior w:val="content"/>
        </w:behaviors>
        <w:guid w:val="{EA31F18E-5A8D-41A7-A4E4-D01D65CF76FF}"/>
      </w:docPartPr>
      <w:docPartBody>
        <w:p w:rsidR="00E23EB3" w:rsidRDefault="00F01043">
          <w:pPr>
            <w:pStyle w:val="BAD86C73AFB346CD932CE2FF91535377"/>
          </w:pPr>
          <w:r w:rsidRPr="00874AA1">
            <w:t>This is where students can record their ideas and research as they gather the information needed to complete their project.</w:t>
          </w:r>
        </w:p>
      </w:docPartBody>
    </w:docPart>
    <w:docPart>
      <w:docPartPr>
        <w:name w:val="5B37A7A89ADD4883B63E2A200B8AD951"/>
        <w:category>
          <w:name w:val="General"/>
          <w:gallery w:val="placeholder"/>
        </w:category>
        <w:types>
          <w:type w:val="bbPlcHdr"/>
        </w:types>
        <w:behaviors>
          <w:behavior w:val="content"/>
        </w:behaviors>
        <w:guid w:val="{316A5BA2-C7DB-4124-8603-7DA2A7BA1643}"/>
      </w:docPartPr>
      <w:docPartBody>
        <w:p w:rsidR="00E23EB3" w:rsidRDefault="00F01043">
          <w:pPr>
            <w:pStyle w:val="5B37A7A89ADD4883B63E2A200B8AD951"/>
          </w:pPr>
          <w:r w:rsidRPr="00874AA1">
            <w:t>Outline the steps/plan for your project:</w:t>
          </w:r>
        </w:p>
      </w:docPartBody>
    </w:docPart>
    <w:docPart>
      <w:docPartPr>
        <w:name w:val="5070F982738B4474892BA6BDE0932AD1"/>
        <w:category>
          <w:name w:val="General"/>
          <w:gallery w:val="placeholder"/>
        </w:category>
        <w:types>
          <w:type w:val="bbPlcHdr"/>
        </w:types>
        <w:behaviors>
          <w:behavior w:val="content"/>
        </w:behaviors>
        <w:guid w:val="{B95D3368-5113-434D-88D0-E87C370ED4CD}"/>
      </w:docPartPr>
      <w:docPartBody>
        <w:p w:rsidR="00E23EB3" w:rsidRDefault="00F01043">
          <w:pPr>
            <w:pStyle w:val="5070F982738B4474892BA6BDE0932AD1"/>
          </w:pPr>
          <w:r w:rsidRPr="00874AA1">
            <w:t>Teacher initials</w:t>
          </w:r>
        </w:p>
      </w:docPartBody>
    </w:docPart>
    <w:docPart>
      <w:docPartPr>
        <w:name w:val="4FD4761E782A4946A9241120B2E73FFF"/>
        <w:category>
          <w:name w:val="General"/>
          <w:gallery w:val="placeholder"/>
        </w:category>
        <w:types>
          <w:type w:val="bbPlcHdr"/>
        </w:types>
        <w:behaviors>
          <w:behavior w:val="content"/>
        </w:behaviors>
        <w:guid w:val="{32E90038-8113-416C-9C29-E0DE668DDDB1}"/>
      </w:docPartPr>
      <w:docPartBody>
        <w:p w:rsidR="00E23EB3" w:rsidRDefault="00F01043">
          <w:pPr>
            <w:pStyle w:val="4FD4761E782A4946A9241120B2E73FFF"/>
          </w:pPr>
          <w:r w:rsidRPr="00874AA1">
            <w:t>____________</w:t>
          </w:r>
        </w:p>
      </w:docPartBody>
    </w:docPart>
    <w:docPart>
      <w:docPartPr>
        <w:name w:val="E66A178681AE4A93B1A8CD6551C2A4E6"/>
        <w:category>
          <w:name w:val="General"/>
          <w:gallery w:val="placeholder"/>
        </w:category>
        <w:types>
          <w:type w:val="bbPlcHdr"/>
        </w:types>
        <w:behaviors>
          <w:behavior w:val="content"/>
        </w:behaviors>
        <w:guid w:val="{9C5B8FC3-D595-432C-8698-FD2C02C92199}"/>
      </w:docPartPr>
      <w:docPartBody>
        <w:p w:rsidR="00E23EB3" w:rsidRDefault="00F01043">
          <w:pPr>
            <w:pStyle w:val="E66A178681AE4A93B1A8CD6551C2A4E6"/>
          </w:pPr>
          <w:r w:rsidRPr="00874AA1">
            <w:t>You are ready to create your project! Please revisit the project tasks/requirements as you work.</w:t>
          </w:r>
        </w:p>
      </w:docPartBody>
    </w:docPart>
    <w:docPart>
      <w:docPartPr>
        <w:name w:val="EB2AB3374F59464D98DAAD9014CEB66F"/>
        <w:category>
          <w:name w:val="General"/>
          <w:gallery w:val="placeholder"/>
        </w:category>
        <w:types>
          <w:type w:val="bbPlcHdr"/>
        </w:types>
        <w:behaviors>
          <w:behavior w:val="content"/>
        </w:behaviors>
        <w:guid w:val="{0154B8DF-B3F1-482A-A9B5-F1C870129403}"/>
      </w:docPartPr>
      <w:docPartBody>
        <w:p w:rsidR="00E23EB3" w:rsidRDefault="00F01043">
          <w:pPr>
            <w:pStyle w:val="EB2AB3374F59464D98DAAD9014CEB66F"/>
          </w:pPr>
          <w:r w:rsidRPr="00874AA1">
            <w:t>Summarize what you learned:</w:t>
          </w:r>
        </w:p>
      </w:docPartBody>
    </w:docPart>
    <w:docPart>
      <w:docPartPr>
        <w:name w:val="3C9B660C29DD45C89D1ACAFEC447294F"/>
        <w:category>
          <w:name w:val="General"/>
          <w:gallery w:val="placeholder"/>
        </w:category>
        <w:types>
          <w:type w:val="bbPlcHdr"/>
        </w:types>
        <w:behaviors>
          <w:behavior w:val="content"/>
        </w:behaviors>
        <w:guid w:val="{0620E469-F20A-4B00-AA2C-45DBDA522D14}"/>
      </w:docPartPr>
      <w:docPartBody>
        <w:p w:rsidR="00E23EB3" w:rsidRDefault="00F01043">
          <w:pPr>
            <w:pStyle w:val="3C9B660C29DD45C89D1ACAFEC447294F"/>
          </w:pPr>
          <w:r w:rsidRPr="00874AA1">
            <w:t>Add the link to your project here:</w:t>
          </w:r>
        </w:p>
      </w:docPartBody>
    </w:docPart>
    <w:docPart>
      <w:docPartPr>
        <w:name w:val="B3FCBEAC4A3D4B8D8FED15B89813DE22"/>
        <w:category>
          <w:name w:val="General"/>
          <w:gallery w:val="placeholder"/>
        </w:category>
        <w:types>
          <w:type w:val="bbPlcHdr"/>
        </w:types>
        <w:behaviors>
          <w:behavior w:val="content"/>
        </w:behaviors>
        <w:guid w:val="{6FABF022-2299-4584-BDB7-BDFB932EE3AD}"/>
      </w:docPartPr>
      <w:docPartBody>
        <w:p w:rsidR="00E23EB3" w:rsidRDefault="00F01043">
          <w:pPr>
            <w:pStyle w:val="B3FCBEAC4A3D4B8D8FED15B89813DE22"/>
          </w:pPr>
          <w:r w:rsidRPr="00874AA1">
            <w:t>Link to access project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43"/>
    <w:rsid w:val="00E23EB3"/>
    <w:rsid w:val="00F0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092CA96E95457FBA31584134543B97">
    <w:name w:val="BC092CA96E95457FBA31584134543B97"/>
  </w:style>
  <w:style w:type="paragraph" w:customStyle="1" w:styleId="5700CF05AD0E4DF69EF575D75D6211CE">
    <w:name w:val="5700CF05AD0E4DF69EF575D75D6211CE"/>
  </w:style>
  <w:style w:type="paragraph" w:customStyle="1" w:styleId="10905EC6B7D24B239B9273E0ED929BDE">
    <w:name w:val="10905EC6B7D24B239B9273E0ED929BDE"/>
  </w:style>
  <w:style w:type="paragraph" w:customStyle="1" w:styleId="B1F86E7DA58147CAB56594DC208FD2B9">
    <w:name w:val="B1F86E7DA58147CAB56594DC208FD2B9"/>
  </w:style>
  <w:style w:type="paragraph" w:customStyle="1" w:styleId="73A4683ECEE942F0A17B5E0043BF2653">
    <w:name w:val="73A4683ECEE942F0A17B5E0043BF2653"/>
  </w:style>
  <w:style w:type="paragraph" w:customStyle="1" w:styleId="4357C974E3B84389A9A0CCBF4DE9E294">
    <w:name w:val="4357C974E3B84389A9A0CCBF4DE9E294"/>
  </w:style>
  <w:style w:type="paragraph" w:customStyle="1" w:styleId="A776EDAC6FFB499CA26D5DDEC20DC6F6">
    <w:name w:val="A776EDAC6FFB499CA26D5DDEC20DC6F6"/>
  </w:style>
  <w:style w:type="paragraph" w:customStyle="1" w:styleId="BAD86C73AFB346CD932CE2FF91535377">
    <w:name w:val="BAD86C73AFB346CD932CE2FF91535377"/>
  </w:style>
  <w:style w:type="paragraph" w:customStyle="1" w:styleId="5B37A7A89ADD4883B63E2A200B8AD951">
    <w:name w:val="5B37A7A89ADD4883B63E2A200B8AD951"/>
  </w:style>
  <w:style w:type="paragraph" w:customStyle="1" w:styleId="5070F982738B4474892BA6BDE0932AD1">
    <w:name w:val="5070F982738B4474892BA6BDE0932AD1"/>
  </w:style>
  <w:style w:type="paragraph" w:customStyle="1" w:styleId="4FD4761E782A4946A9241120B2E73FFF">
    <w:name w:val="4FD4761E782A4946A9241120B2E73FFF"/>
  </w:style>
  <w:style w:type="paragraph" w:customStyle="1" w:styleId="E66A178681AE4A93B1A8CD6551C2A4E6">
    <w:name w:val="E66A178681AE4A93B1A8CD6551C2A4E6"/>
  </w:style>
  <w:style w:type="paragraph" w:customStyle="1" w:styleId="EB2AB3374F59464D98DAAD9014CEB66F">
    <w:name w:val="EB2AB3374F59464D98DAAD9014CEB66F"/>
  </w:style>
  <w:style w:type="paragraph" w:customStyle="1" w:styleId="3C9B660C29DD45C89D1ACAFEC447294F">
    <w:name w:val="3C9B660C29DD45C89D1ACAFEC447294F"/>
  </w:style>
  <w:style w:type="paragraph" w:customStyle="1" w:styleId="B3FCBEAC4A3D4B8D8FED15B89813DE22">
    <w:name w:val="B3FCBEAC4A3D4B8D8FED15B89813DE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68</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Florencio</dc:creator>
  <cp:keywords/>
  <dc:description/>
  <cp:lastModifiedBy>Joaquin</cp:lastModifiedBy>
  <cp:revision>2</cp:revision>
  <dcterms:created xsi:type="dcterms:W3CDTF">2020-12-15T16:07:00Z</dcterms:created>
  <dcterms:modified xsi:type="dcterms:W3CDTF">2021-01-20T18:57:00Z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_ip_UnifiedCompliancePolicyUIAction">
    <vt:lpwstr/>
  </property>
  <property fmtid="{D5CDD505-2E9C-101B-9397-08002B2CF9AE}" pid="4" name="_ip_UnifiedCompliancePolicyProperties">
    <vt:lpwstr/>
  </property>
</Properties>
</file>