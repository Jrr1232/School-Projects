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9105" w14:textId="526AC61B" w:rsidR="002568BC" w:rsidRDefault="002568BC" w:rsidP="002568BC">
      <w:pPr>
        <w:pStyle w:val="Title"/>
        <w:jc w:val="left"/>
      </w:pPr>
      <w:r>
        <w:t>Joaquin Florencio</w:t>
      </w:r>
      <w:r>
        <w:tab/>
      </w:r>
    </w:p>
    <w:p w14:paraId="653ECF4D" w14:textId="77777777" w:rsidR="002568BC" w:rsidRPr="002568BC" w:rsidRDefault="002568BC" w:rsidP="002568BC"/>
    <w:p w14:paraId="47B3852B" w14:textId="77777777" w:rsidR="002568BC" w:rsidRDefault="002568BC" w:rsidP="00874AA1">
      <w:pPr>
        <w:pStyle w:val="Title"/>
      </w:pPr>
    </w:p>
    <w:p w14:paraId="5F670107" w14:textId="77777777" w:rsidR="002568BC" w:rsidRDefault="002568BC" w:rsidP="00874AA1">
      <w:pPr>
        <w:pStyle w:val="Title"/>
      </w:pPr>
    </w:p>
    <w:sdt>
      <w:sdtPr>
        <w:alias w:val="Project Based Learning:"/>
        <w:tag w:val="Project Based Learning:"/>
        <w:id w:val="1774592350"/>
        <w:placeholder>
          <w:docPart w:val="6EF44694E2034E5AB75150C444D2E2D2"/>
        </w:placeholder>
        <w:temporary/>
        <w:showingPlcHdr/>
        <w15:appearance w15:val="hidden"/>
      </w:sdtPr>
      <w:sdtEndPr/>
      <w:sdtContent>
        <w:p w14:paraId="7E4A915E" w14:textId="4D08A321" w:rsidR="00076856" w:rsidRPr="00874AA1" w:rsidRDefault="00874AA1" w:rsidP="00874AA1">
          <w:pPr>
            <w:pStyle w:val="Title"/>
          </w:pPr>
          <w:r w:rsidRPr="00874AA1">
            <w:t>Project Based Learning:</w:t>
          </w:r>
        </w:p>
      </w:sdtContent>
    </w:sdt>
    <w:p w14:paraId="0DB7CAC6" w14:textId="66682B6A" w:rsidR="00076856" w:rsidRPr="00874AA1" w:rsidRDefault="002568BC" w:rsidP="00874AA1">
      <w:pPr>
        <w:pStyle w:val="Title"/>
      </w:pPr>
      <w:r>
        <w:t>Individual Project</w:t>
      </w:r>
    </w:p>
    <w:p w14:paraId="5EEAB8B6" w14:textId="77777777" w:rsidR="00563FE4" w:rsidRPr="00874AA1" w:rsidRDefault="00B8375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881A800FAE1244D0BC77DBBEAAFBBB5B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6DBD1374" w14:textId="439286B7" w:rsidR="00563FE4" w:rsidRPr="00874AA1" w:rsidRDefault="002568BC" w:rsidP="00874AA1">
      <w:r>
        <w:t xml:space="preserve">I will create a traffic light circuit using a simple 2:4 decoder and a half-adder to cycle through binary number 0-3 which will activate green, yellow, and red led lights. </w:t>
      </w:r>
    </w:p>
    <w:p w14:paraId="09A03438" w14:textId="77777777" w:rsidR="00563FE4" w:rsidRPr="00874AA1" w:rsidRDefault="00B83750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5B1E65DEE4CB4BD4A7EF099A5A4F98D6"/>
          </w:placeholder>
          <w:temporary/>
          <w:showingPlcHdr/>
          <w15:appearance w15:val="hidden"/>
        </w:sdtPr>
        <w:sdtEndPr/>
        <w:sdtContent>
          <w:r w:rsidR="00874AA1" w:rsidRPr="00874AA1">
            <w:t>Standards:</w:t>
          </w:r>
        </w:sdtContent>
      </w:sdt>
    </w:p>
    <w:p w14:paraId="61FFEB2F" w14:textId="3C14CB3F" w:rsidR="00563FE4" w:rsidRPr="00874AA1" w:rsidRDefault="002568BC" w:rsidP="00874AA1">
      <w:pPr>
        <w:pStyle w:val="ListBullet"/>
      </w:pPr>
      <w:r>
        <w:t xml:space="preserve">Know how to use decoders and </w:t>
      </w:r>
      <w:r w:rsidR="00215C57">
        <w:t>half</w:t>
      </w:r>
      <w:r>
        <w:t xml:space="preserve">-adders </w:t>
      </w:r>
    </w:p>
    <w:p w14:paraId="31EE55AC" w14:textId="45434632" w:rsidR="001E3ADA" w:rsidRPr="00874AA1" w:rsidRDefault="002568BC" w:rsidP="00874AA1">
      <w:pPr>
        <w:pStyle w:val="ListBullet"/>
      </w:pPr>
      <w:r>
        <w:t xml:space="preserve">Must cycle through colors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after initial input  </w:t>
      </w:r>
    </w:p>
    <w:p w14:paraId="1F597B08" w14:textId="35D789E6" w:rsidR="00563FE4" w:rsidRPr="00874AA1" w:rsidRDefault="002568BC" w:rsidP="00874AA1">
      <w:pPr>
        <w:pStyle w:val="ListBullet"/>
      </w:pPr>
      <w:r>
        <w:t xml:space="preserve">Binary numbers would be used as the inputs </w:t>
      </w:r>
    </w:p>
    <w:p w14:paraId="46D1A9B0" w14:textId="77777777" w:rsidR="00563FE4" w:rsidRPr="00874AA1" w:rsidRDefault="00B8375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23EF9E583ACC49BF963DCE48E04A5B81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14:paraId="74679F39" w14:textId="192CDAE3" w:rsidR="001E3ADA" w:rsidRPr="00874AA1" w:rsidRDefault="002568BC" w:rsidP="00874AA1">
      <w:pPr>
        <w:pStyle w:val="ListBullet"/>
      </w:pPr>
      <w:r>
        <w:t xml:space="preserve">Create a 2:4 decoder that will give the appropriate output based on given input from </w:t>
      </w:r>
      <w:r w:rsidR="00215C57">
        <w:t>half-adder</w:t>
      </w:r>
      <w:r>
        <w:t xml:space="preserve"> </w:t>
      </w:r>
    </w:p>
    <w:p w14:paraId="46544930" w14:textId="54C5783C" w:rsidR="001E3ADA" w:rsidRPr="00874AA1" w:rsidRDefault="002568BC" w:rsidP="00874AA1">
      <w:pPr>
        <w:pStyle w:val="ListBullet"/>
      </w:pPr>
      <w:r>
        <w:t xml:space="preserve">The output to the 2:4 decoder will activate different color led representing each traffic light. </w:t>
      </w:r>
    </w:p>
    <w:p w14:paraId="2A889D77" w14:textId="7F9BBC23" w:rsidR="001E3ADA" w:rsidRDefault="002568BC" w:rsidP="00874AA1">
      <w:pPr>
        <w:pStyle w:val="ListBullet"/>
      </w:pPr>
      <w:r>
        <w:t xml:space="preserve">Create K-Maps and Truth Tables </w:t>
      </w:r>
    </w:p>
    <w:p w14:paraId="148D757E" w14:textId="19D61E5D" w:rsidR="000F7EE2" w:rsidRPr="00874AA1" w:rsidRDefault="000F7EE2" w:rsidP="00874AA1">
      <w:pPr>
        <w:pStyle w:val="ListBullet"/>
      </w:pPr>
      <w:r>
        <w:t xml:space="preserve">Half adder input will be 1 and 0 represented by 5V or 0V </w:t>
      </w:r>
    </w:p>
    <w:p w14:paraId="560DAEB4" w14:textId="77777777" w:rsidR="00563FE4" w:rsidRPr="00874AA1" w:rsidRDefault="00B83750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FC350A13487E41D38E3D2C42EEA197D0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14:paraId="65F40C60" w14:textId="703F1B3F" w:rsidR="001E3ADA" w:rsidRPr="00874AA1" w:rsidRDefault="002568BC" w:rsidP="00874AA1">
      <w:pPr>
        <w:pStyle w:val="Normal-Indented"/>
      </w:pPr>
      <w:r>
        <w:t>Create Logic Circuit</w:t>
      </w:r>
    </w:p>
    <w:p w14:paraId="71074689" w14:textId="6A2EFD87" w:rsidR="002568BC" w:rsidRPr="00874AA1" w:rsidRDefault="002568BC" w:rsidP="002568BC">
      <w:pPr>
        <w:pStyle w:val="Normal-Indented"/>
      </w:pPr>
      <w:r>
        <w:t>Create K-Maps</w:t>
      </w:r>
    </w:p>
    <w:p w14:paraId="2ED2BA9B" w14:textId="667ABF88" w:rsidR="00563FE4" w:rsidRDefault="002568BC" w:rsidP="00874AA1">
      <w:pPr>
        <w:pStyle w:val="Normal-Indented"/>
      </w:pPr>
      <w:r>
        <w:t>Create Truth Table</w:t>
      </w:r>
    </w:p>
    <w:p w14:paraId="0E12C390" w14:textId="797F2AC6" w:rsidR="002568BC" w:rsidRPr="00874AA1" w:rsidRDefault="002568BC" w:rsidP="00874AA1">
      <w:pPr>
        <w:pStyle w:val="Normal-Indented"/>
      </w:pPr>
      <w:r>
        <w:t>Create Boolean Expression</w:t>
      </w:r>
    </w:p>
    <w:p w14:paraId="654DAA44" w14:textId="428F3551" w:rsidR="00563FE4" w:rsidRDefault="00B83750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F58EE537B8814E16BC1694196B95931E"/>
          </w:placeholder>
          <w:temporary/>
          <w:showingPlcHdr/>
          <w15:appearance w15:val="hidden"/>
        </w:sdtPr>
        <w:sdtEndPr/>
        <w:sdtContent>
          <w:r w:rsidR="002F1EA7" w:rsidRPr="00874AA1">
            <w:t>Record your notes/research here:</w:t>
          </w:r>
        </w:sdtContent>
      </w:sdt>
    </w:p>
    <w:p w14:paraId="0AFD33B4" w14:textId="1127E191" w:rsidR="00BD3F70" w:rsidRDefault="00BD242D" w:rsidP="00874AA1">
      <w:pPr>
        <w:pStyle w:val="Heading1"/>
        <w:rPr>
          <w:b w:val="0"/>
          <w:bCs/>
        </w:rPr>
      </w:pPr>
      <w:r>
        <w:rPr>
          <w:b w:val="0"/>
          <w:bCs/>
        </w:rPr>
        <w:t>Truth Table for Half Adder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D242D" w:rsidRPr="00BD242D" w14:paraId="6B56130E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6336" w14:textId="77777777" w:rsidR="00BD242D" w:rsidRPr="00BD242D" w:rsidRDefault="00BD242D" w:rsidP="00BD2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1604" w14:textId="77777777" w:rsidR="00BD242D" w:rsidRPr="00BD242D" w:rsidRDefault="00BD242D" w:rsidP="00BD2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539F" w14:textId="77777777" w:rsidR="00BD242D" w:rsidRPr="00BD242D" w:rsidRDefault="00BD242D" w:rsidP="00BD2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CF23" w14:textId="77777777" w:rsidR="00BD242D" w:rsidRPr="00BD242D" w:rsidRDefault="00BD242D" w:rsidP="00BD2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Sum</w:t>
            </w:r>
          </w:p>
        </w:tc>
      </w:tr>
      <w:tr w:rsidR="00BD242D" w:rsidRPr="00BD242D" w14:paraId="470F2002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9C5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3CF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6C7E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CB67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BD242D" w:rsidRPr="00BD242D" w14:paraId="35D3EB73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D4A7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E209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52A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4A8D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D242D" w:rsidRPr="00BD242D" w14:paraId="66698ADA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7A8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5971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3D8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BF9B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D242D" w:rsidRPr="00BD242D" w14:paraId="0D306A40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BC9C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B0B3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899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80EB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D24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BD242D" w:rsidRPr="00BD242D" w14:paraId="16F224A7" w14:textId="77777777" w:rsidTr="00BD24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D98B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5720" w14:textId="77777777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5838" w14:textId="77777777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1DE8" w14:textId="77777777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52588" w14:textId="5A7DB28A" w:rsidR="00BD242D" w:rsidRDefault="00BD242D" w:rsidP="00874AA1">
      <w:pPr>
        <w:pStyle w:val="Heading1"/>
        <w:rPr>
          <w:b w:val="0"/>
          <w:bCs/>
        </w:rPr>
      </w:pPr>
    </w:p>
    <w:p w14:paraId="799651AE" w14:textId="5E80B60C" w:rsidR="00BD3F70" w:rsidRPr="00BD3F70" w:rsidRDefault="00BD3F70" w:rsidP="00874AA1">
      <w:pPr>
        <w:pStyle w:val="Heading1"/>
        <w:rPr>
          <w:b w:val="0"/>
          <w:bCs/>
        </w:rPr>
      </w:pPr>
      <w:r w:rsidRPr="00BD3F70">
        <w:rPr>
          <w:b w:val="0"/>
          <w:bCs/>
        </w:rPr>
        <w:t xml:space="preserve">Truth Table For </w:t>
      </w:r>
      <w:r>
        <w:rPr>
          <w:b w:val="0"/>
          <w:bCs/>
        </w:rPr>
        <w:t>2:4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D3F70" w:rsidRPr="00BD3F70" w14:paraId="5470EB75" w14:textId="77777777" w:rsidTr="00BD3F70">
        <w:trPr>
          <w:trHeight w:val="288"/>
        </w:trPr>
        <w:tc>
          <w:tcPr>
            <w:tcW w:w="960" w:type="dxa"/>
            <w:noWrap/>
            <w:hideMark/>
          </w:tcPr>
          <w:p w14:paraId="6C5968DF" w14:textId="77777777" w:rsidR="00BD3F70" w:rsidRPr="00BD3F70" w:rsidRDefault="00BD3F70">
            <w:r w:rsidRPr="00BD3F70">
              <w:t>I1</w:t>
            </w:r>
          </w:p>
        </w:tc>
        <w:tc>
          <w:tcPr>
            <w:tcW w:w="960" w:type="dxa"/>
            <w:noWrap/>
            <w:hideMark/>
          </w:tcPr>
          <w:p w14:paraId="3D192B6C" w14:textId="77777777" w:rsidR="00BD3F70" w:rsidRPr="00BD3F70" w:rsidRDefault="00BD3F70">
            <w:r w:rsidRPr="00BD3F70">
              <w:t>I2</w:t>
            </w:r>
          </w:p>
        </w:tc>
        <w:tc>
          <w:tcPr>
            <w:tcW w:w="960" w:type="dxa"/>
            <w:noWrap/>
            <w:hideMark/>
          </w:tcPr>
          <w:p w14:paraId="09A3A42E" w14:textId="77777777" w:rsidR="00BD3F70" w:rsidRPr="00BD3F70" w:rsidRDefault="00BD3F70">
            <w:r w:rsidRPr="00BD3F70">
              <w:t>O1</w:t>
            </w:r>
          </w:p>
        </w:tc>
        <w:tc>
          <w:tcPr>
            <w:tcW w:w="960" w:type="dxa"/>
            <w:noWrap/>
            <w:hideMark/>
          </w:tcPr>
          <w:p w14:paraId="65DE394C" w14:textId="77777777" w:rsidR="00BD3F70" w:rsidRPr="00BD3F70" w:rsidRDefault="00BD3F70">
            <w:r w:rsidRPr="00BD3F70">
              <w:t>O2</w:t>
            </w:r>
          </w:p>
        </w:tc>
        <w:tc>
          <w:tcPr>
            <w:tcW w:w="960" w:type="dxa"/>
            <w:noWrap/>
            <w:hideMark/>
          </w:tcPr>
          <w:p w14:paraId="1949087B" w14:textId="77777777" w:rsidR="00BD3F70" w:rsidRPr="00BD3F70" w:rsidRDefault="00BD3F70">
            <w:r w:rsidRPr="00BD3F70">
              <w:t>O3</w:t>
            </w:r>
          </w:p>
        </w:tc>
        <w:tc>
          <w:tcPr>
            <w:tcW w:w="960" w:type="dxa"/>
            <w:noWrap/>
            <w:hideMark/>
          </w:tcPr>
          <w:p w14:paraId="21D7116E" w14:textId="77777777" w:rsidR="00BD3F70" w:rsidRPr="00BD3F70" w:rsidRDefault="00BD3F70">
            <w:r w:rsidRPr="00BD3F70">
              <w:t>O4</w:t>
            </w:r>
          </w:p>
        </w:tc>
        <w:tc>
          <w:tcPr>
            <w:tcW w:w="960" w:type="dxa"/>
            <w:noWrap/>
            <w:hideMark/>
          </w:tcPr>
          <w:p w14:paraId="52C46C05" w14:textId="77777777" w:rsidR="00BD3F70" w:rsidRPr="00BD3F70" w:rsidRDefault="00BD3F70"/>
        </w:tc>
      </w:tr>
      <w:tr w:rsidR="00BD3F70" w:rsidRPr="00BD3F70" w14:paraId="14E8F19F" w14:textId="77777777" w:rsidTr="00BD3F70">
        <w:trPr>
          <w:trHeight w:val="288"/>
        </w:trPr>
        <w:tc>
          <w:tcPr>
            <w:tcW w:w="960" w:type="dxa"/>
            <w:noWrap/>
            <w:hideMark/>
          </w:tcPr>
          <w:p w14:paraId="0B05DA13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7A8BB3F6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5C83D2E3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483E254E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132A0F2F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4F953C7D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2B3E6D04" w14:textId="77777777" w:rsidR="00BD3F70" w:rsidRPr="00BD3F70" w:rsidRDefault="00BD3F70" w:rsidP="00BD3F70"/>
        </w:tc>
      </w:tr>
      <w:tr w:rsidR="00BD3F70" w:rsidRPr="00BD3F70" w14:paraId="0D6B0B5A" w14:textId="77777777" w:rsidTr="00BD3F70">
        <w:trPr>
          <w:trHeight w:val="288"/>
        </w:trPr>
        <w:tc>
          <w:tcPr>
            <w:tcW w:w="960" w:type="dxa"/>
            <w:noWrap/>
            <w:hideMark/>
          </w:tcPr>
          <w:p w14:paraId="478A18F5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17EC51B0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600688E1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75BE0590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15E85FC0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0EADF4BC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42929BAD" w14:textId="77777777" w:rsidR="00BD3F70" w:rsidRPr="00BD3F70" w:rsidRDefault="00BD3F70" w:rsidP="00BD3F70"/>
        </w:tc>
      </w:tr>
      <w:tr w:rsidR="00BD3F70" w:rsidRPr="00BD3F70" w14:paraId="70CC0802" w14:textId="77777777" w:rsidTr="00BD3F70">
        <w:trPr>
          <w:trHeight w:val="288"/>
        </w:trPr>
        <w:tc>
          <w:tcPr>
            <w:tcW w:w="960" w:type="dxa"/>
            <w:noWrap/>
            <w:hideMark/>
          </w:tcPr>
          <w:p w14:paraId="5E9F2474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1A466F27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1B22EC0F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25C6BA77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53EC37DA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2827911F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10F70D75" w14:textId="77777777" w:rsidR="00BD3F70" w:rsidRPr="00BD3F70" w:rsidRDefault="00BD3F70" w:rsidP="00BD3F70"/>
        </w:tc>
      </w:tr>
      <w:tr w:rsidR="00BD3F70" w:rsidRPr="00BD3F70" w14:paraId="31729EEE" w14:textId="77777777" w:rsidTr="00BD3F70">
        <w:trPr>
          <w:trHeight w:val="288"/>
        </w:trPr>
        <w:tc>
          <w:tcPr>
            <w:tcW w:w="960" w:type="dxa"/>
            <w:noWrap/>
            <w:hideMark/>
          </w:tcPr>
          <w:p w14:paraId="5E5C3201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11F7452E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5625B001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7EDDFC56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2526779D" w14:textId="77777777" w:rsidR="00BD3F70" w:rsidRPr="00BD3F70" w:rsidRDefault="00BD3F70" w:rsidP="00BD3F70">
            <w:r w:rsidRPr="00BD3F70">
              <w:t>TRUE</w:t>
            </w:r>
          </w:p>
        </w:tc>
        <w:tc>
          <w:tcPr>
            <w:tcW w:w="960" w:type="dxa"/>
            <w:noWrap/>
            <w:hideMark/>
          </w:tcPr>
          <w:p w14:paraId="4FC78BFD" w14:textId="77777777" w:rsidR="00BD3F70" w:rsidRPr="00BD3F70" w:rsidRDefault="00BD3F70" w:rsidP="00BD3F70">
            <w:r w:rsidRPr="00BD3F70">
              <w:t>FALSE</w:t>
            </w:r>
          </w:p>
        </w:tc>
        <w:tc>
          <w:tcPr>
            <w:tcW w:w="960" w:type="dxa"/>
            <w:noWrap/>
            <w:hideMark/>
          </w:tcPr>
          <w:p w14:paraId="35524D77" w14:textId="77777777" w:rsidR="00BD3F70" w:rsidRPr="00BD3F70" w:rsidRDefault="00BD3F70" w:rsidP="00BD3F70"/>
        </w:tc>
      </w:tr>
    </w:tbl>
    <w:tbl>
      <w:tblPr>
        <w:tblW w:w="1800" w:type="dxa"/>
        <w:shd w:val="clear" w:color="auto" w:fill="2626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6"/>
        <w:gridCol w:w="164"/>
        <w:gridCol w:w="434"/>
        <w:gridCol w:w="434"/>
        <w:gridCol w:w="88"/>
      </w:tblGrid>
      <w:tr w:rsidR="00BD242D" w:rsidRPr="00BD242D" w14:paraId="53DBCE3B" w14:textId="7CFDDC74" w:rsidTr="00BD242D">
        <w:trPr>
          <w:trHeight w:val="353"/>
        </w:trPr>
        <w:tc>
          <w:tcPr>
            <w:tcW w:w="0" w:type="auto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8DECB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Sum</w:t>
            </w:r>
          </w:p>
        </w:tc>
        <w:tc>
          <w:tcPr>
            <w:tcW w:w="0" w:type="auto"/>
            <w:shd w:val="clear" w:color="auto" w:fill="262624"/>
          </w:tcPr>
          <w:p w14:paraId="7B5BCDCF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7B87E045" w14:textId="5FA5EC01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gridSpan w:val="2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39EB2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B</w:t>
            </w:r>
          </w:p>
        </w:tc>
        <w:tc>
          <w:tcPr>
            <w:tcW w:w="88" w:type="dxa"/>
            <w:shd w:val="clear" w:color="auto" w:fill="262624"/>
          </w:tcPr>
          <w:p w14:paraId="31FF55C3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</w:tr>
      <w:tr w:rsidR="00BD242D" w:rsidRPr="00BD242D" w14:paraId="40F10E3B" w14:textId="2B89EAFD" w:rsidTr="00BD242D">
        <w:trPr>
          <w:trHeight w:val="368"/>
        </w:trPr>
        <w:tc>
          <w:tcPr>
            <w:tcW w:w="0" w:type="auto"/>
            <w:shd w:val="clear" w:color="auto" w:fill="262624"/>
            <w:vAlign w:val="center"/>
            <w:hideMark/>
          </w:tcPr>
          <w:p w14:paraId="328396C9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shd w:val="clear" w:color="auto" w:fill="262624"/>
          </w:tcPr>
          <w:p w14:paraId="143CEA16" w14:textId="77777777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7D3C5F54" w14:textId="0BF36A2D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10221035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0</w:t>
            </w: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05D469F2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1</w:t>
            </w:r>
          </w:p>
        </w:tc>
        <w:tc>
          <w:tcPr>
            <w:tcW w:w="88" w:type="dxa"/>
            <w:shd w:val="clear" w:color="auto" w:fill="262624"/>
          </w:tcPr>
          <w:p w14:paraId="6508BAE2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</w:tr>
      <w:tr w:rsidR="00BD242D" w:rsidRPr="00BD242D" w14:paraId="49E54844" w14:textId="1AF65B2D" w:rsidTr="00BD242D">
        <w:trPr>
          <w:trHeight w:val="707"/>
        </w:trPr>
        <w:tc>
          <w:tcPr>
            <w:tcW w:w="0" w:type="auto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BB270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A</w:t>
            </w:r>
          </w:p>
        </w:tc>
        <w:tc>
          <w:tcPr>
            <w:tcW w:w="0" w:type="auto"/>
            <w:shd w:val="clear" w:color="auto" w:fill="262624"/>
          </w:tcPr>
          <w:p w14:paraId="435DFEC1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0DB97E0F" w14:textId="7FED0822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  <w:vAlign w:val="center"/>
            <w:hideMark/>
          </w:tcPr>
          <w:p w14:paraId="2025B33C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0</w:t>
            </w:r>
          </w:p>
        </w:tc>
        <w:tc>
          <w:tcPr>
            <w:tcW w:w="434" w:type="dxa"/>
            <w:tcBorders>
              <w:top w:val="single" w:sz="12" w:space="0" w:color="F0A8A8"/>
              <w:left w:val="single" w:sz="12" w:space="0" w:color="F0A8A8"/>
              <w:bottom w:val="single" w:sz="12" w:space="0" w:color="F0A8A8"/>
              <w:right w:val="single" w:sz="12" w:space="0" w:color="F0A8A8"/>
            </w:tcBorders>
            <w:shd w:val="clear" w:color="auto" w:fill="262624"/>
            <w:vAlign w:val="center"/>
            <w:hideMark/>
          </w:tcPr>
          <w:p w14:paraId="6159B799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1</w:t>
            </w:r>
          </w:p>
        </w:tc>
        <w:tc>
          <w:tcPr>
            <w:tcW w:w="88" w:type="dxa"/>
            <w:tcBorders>
              <w:top w:val="single" w:sz="12" w:space="0" w:color="F0A8A8"/>
              <w:left w:val="single" w:sz="12" w:space="0" w:color="F0A8A8"/>
              <w:bottom w:val="single" w:sz="12" w:space="0" w:color="F0A8A8"/>
              <w:right w:val="single" w:sz="12" w:space="0" w:color="F0A8A8"/>
            </w:tcBorders>
            <w:shd w:val="clear" w:color="auto" w:fill="262624"/>
          </w:tcPr>
          <w:p w14:paraId="78149679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</w:p>
        </w:tc>
      </w:tr>
      <w:tr w:rsidR="00BD242D" w:rsidRPr="00BD242D" w14:paraId="32388F95" w14:textId="48DDAAF3" w:rsidTr="00BD242D">
        <w:trPr>
          <w:trHeight w:val="680"/>
        </w:trPr>
        <w:tc>
          <w:tcPr>
            <w:tcW w:w="0" w:type="auto"/>
            <w:shd w:val="clear" w:color="auto" w:fill="262624"/>
            <w:vAlign w:val="center"/>
            <w:hideMark/>
          </w:tcPr>
          <w:p w14:paraId="7C1230D1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</w:p>
        </w:tc>
        <w:tc>
          <w:tcPr>
            <w:tcW w:w="0" w:type="auto"/>
            <w:shd w:val="clear" w:color="auto" w:fill="262624"/>
          </w:tcPr>
          <w:p w14:paraId="7A66C4DC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60E7B324" w14:textId="08031C71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1</w:t>
            </w:r>
          </w:p>
        </w:tc>
        <w:tc>
          <w:tcPr>
            <w:tcW w:w="434" w:type="dxa"/>
            <w:tcBorders>
              <w:top w:val="single" w:sz="12" w:space="0" w:color="A8F0F0"/>
              <w:left w:val="single" w:sz="12" w:space="0" w:color="A8F0F0"/>
              <w:bottom w:val="single" w:sz="12" w:space="0" w:color="A8F0F0"/>
              <w:right w:val="single" w:sz="12" w:space="0" w:color="A8F0F0"/>
            </w:tcBorders>
            <w:shd w:val="clear" w:color="auto" w:fill="262624"/>
            <w:vAlign w:val="center"/>
            <w:hideMark/>
          </w:tcPr>
          <w:p w14:paraId="33D0579A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  <w:vAlign w:val="center"/>
            <w:hideMark/>
          </w:tcPr>
          <w:p w14:paraId="5ABD7B85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0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</w:tcPr>
          <w:p w14:paraId="7AF40404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</w:p>
        </w:tc>
      </w:tr>
    </w:tbl>
    <w:p w14:paraId="6936657E" w14:textId="35DE7AA4" w:rsidR="005244D5" w:rsidRDefault="00BD242D" w:rsidP="002568BC">
      <w:pPr>
        <w:pStyle w:val="Heading1"/>
        <w:rPr>
          <w:b w:val="0"/>
          <w:bCs/>
        </w:rPr>
      </w:pPr>
      <w:r>
        <w:rPr>
          <w:b w:val="0"/>
          <w:bCs/>
        </w:rPr>
        <w:t>K- Maps for sum</w:t>
      </w:r>
    </w:p>
    <w:p w14:paraId="3313B228" w14:textId="5060040D" w:rsidR="00BD242D" w:rsidRPr="00BD242D" w:rsidRDefault="001E1C15" w:rsidP="002568BC">
      <w:pPr>
        <w:pStyle w:val="Heading1"/>
        <w:rPr>
          <w:b w:val="0"/>
          <w:bCs/>
        </w:rPr>
      </w:pPr>
      <w:r>
        <w:rPr>
          <w:b w:val="0"/>
          <w:bCs/>
        </w:rPr>
        <w:t>NOTA*B + A*NOTB</w:t>
      </w:r>
    </w:p>
    <w:p w14:paraId="00D580CD" w14:textId="295AC843" w:rsidR="00BD242D" w:rsidRDefault="00BD242D" w:rsidP="00874AA1">
      <w:pPr>
        <w:pStyle w:val="Heading2"/>
      </w:pPr>
    </w:p>
    <w:tbl>
      <w:tblPr>
        <w:tblW w:w="0" w:type="dxa"/>
        <w:shd w:val="clear" w:color="auto" w:fill="2626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64"/>
        <w:gridCol w:w="552"/>
        <w:gridCol w:w="552"/>
      </w:tblGrid>
      <w:tr w:rsidR="00BD242D" w:rsidRPr="00BD242D" w14:paraId="36EAA9E0" w14:textId="77777777" w:rsidTr="00BD242D">
        <w:tc>
          <w:tcPr>
            <w:tcW w:w="0" w:type="auto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C6D65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Carry</w:t>
            </w: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083D9F93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gridSpan w:val="2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F82D3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B</w:t>
            </w:r>
          </w:p>
        </w:tc>
      </w:tr>
      <w:tr w:rsidR="00BD242D" w:rsidRPr="00BD242D" w14:paraId="596BAD69" w14:textId="77777777" w:rsidTr="00BD242D">
        <w:tc>
          <w:tcPr>
            <w:tcW w:w="0" w:type="auto"/>
            <w:shd w:val="clear" w:color="auto" w:fill="262624"/>
            <w:vAlign w:val="center"/>
            <w:hideMark/>
          </w:tcPr>
          <w:p w14:paraId="6383CC51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52422660" w14:textId="77777777" w:rsidR="00BD242D" w:rsidRPr="00BD242D" w:rsidRDefault="00BD242D" w:rsidP="00BD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4EC720BE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0</w:t>
            </w: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483FFA21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1</w:t>
            </w:r>
          </w:p>
        </w:tc>
      </w:tr>
      <w:tr w:rsidR="00BD242D" w:rsidRPr="00BD242D" w14:paraId="1B131ED0" w14:textId="77777777" w:rsidTr="00BD242D">
        <w:trPr>
          <w:trHeight w:val="552"/>
        </w:trPr>
        <w:tc>
          <w:tcPr>
            <w:tcW w:w="0" w:type="auto"/>
            <w:shd w:val="clear" w:color="auto" w:fill="26262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884CA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A</w:t>
            </w: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7D3B0595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  <w:vAlign w:val="center"/>
            <w:hideMark/>
          </w:tcPr>
          <w:p w14:paraId="5C521AEA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  <w:vAlign w:val="center"/>
            <w:hideMark/>
          </w:tcPr>
          <w:p w14:paraId="54DF7187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0</w:t>
            </w:r>
          </w:p>
        </w:tc>
      </w:tr>
      <w:tr w:rsidR="00BD242D" w:rsidRPr="00BD242D" w14:paraId="4C2F9411" w14:textId="77777777" w:rsidTr="00BD242D">
        <w:trPr>
          <w:trHeight w:val="552"/>
        </w:trPr>
        <w:tc>
          <w:tcPr>
            <w:tcW w:w="0" w:type="auto"/>
            <w:shd w:val="clear" w:color="auto" w:fill="262624"/>
            <w:vAlign w:val="center"/>
            <w:hideMark/>
          </w:tcPr>
          <w:p w14:paraId="4791D213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</w:p>
        </w:tc>
        <w:tc>
          <w:tcPr>
            <w:tcW w:w="0" w:type="auto"/>
            <w:shd w:val="clear" w:color="auto" w:fill="262624"/>
            <w:vAlign w:val="center"/>
            <w:hideMark/>
          </w:tcPr>
          <w:p w14:paraId="40350BCD" w14:textId="77777777" w:rsidR="00BD242D" w:rsidRPr="00BD242D" w:rsidRDefault="00BD242D" w:rsidP="00BD2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5E5D8"/>
              </w:rPr>
            </w:pPr>
            <w:r w:rsidRPr="00BD242D">
              <w:rPr>
                <w:rFonts w:ascii="Arial" w:eastAsia="Times New Roman" w:hAnsi="Arial" w:cs="Arial"/>
                <w:i/>
                <w:iCs/>
                <w:color w:val="E5E5D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262624"/>
            <w:vAlign w:val="center"/>
            <w:hideMark/>
          </w:tcPr>
          <w:p w14:paraId="4E129CB3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0</w:t>
            </w:r>
          </w:p>
        </w:tc>
        <w:tc>
          <w:tcPr>
            <w:tcW w:w="552" w:type="dxa"/>
            <w:tcBorders>
              <w:top w:val="single" w:sz="12" w:space="0" w:color="F0A8A8"/>
              <w:left w:val="single" w:sz="12" w:space="0" w:color="F0A8A8"/>
              <w:bottom w:val="single" w:sz="12" w:space="0" w:color="F0A8A8"/>
              <w:right w:val="single" w:sz="12" w:space="0" w:color="F0A8A8"/>
            </w:tcBorders>
            <w:shd w:val="clear" w:color="auto" w:fill="262624"/>
            <w:vAlign w:val="center"/>
            <w:hideMark/>
          </w:tcPr>
          <w:p w14:paraId="3B126814" w14:textId="77777777" w:rsidR="00BD242D" w:rsidRPr="00BD242D" w:rsidRDefault="00BD242D" w:rsidP="00BD2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5E5D8"/>
              </w:rPr>
            </w:pPr>
            <w:r w:rsidRPr="00BD242D">
              <w:rPr>
                <w:rFonts w:ascii="Arial" w:eastAsia="Times New Roman" w:hAnsi="Arial" w:cs="Arial"/>
                <w:color w:val="E5E5D8"/>
              </w:rPr>
              <w:t>1</w:t>
            </w:r>
          </w:p>
        </w:tc>
      </w:tr>
    </w:tbl>
    <w:p w14:paraId="1AC175DA" w14:textId="6DCAEA13" w:rsidR="00BD242D" w:rsidRDefault="00BD242D" w:rsidP="00874AA1">
      <w:pPr>
        <w:pStyle w:val="Heading2"/>
      </w:pPr>
    </w:p>
    <w:p w14:paraId="1C82BB6A" w14:textId="6B713F94" w:rsidR="00BD242D" w:rsidRPr="00BD242D" w:rsidRDefault="00BD242D" w:rsidP="00874AA1">
      <w:pPr>
        <w:pStyle w:val="Heading2"/>
        <w:rPr>
          <w:b w:val="0"/>
          <w:bCs/>
        </w:rPr>
      </w:pPr>
      <w:r>
        <w:rPr>
          <w:b w:val="0"/>
          <w:bCs/>
        </w:rPr>
        <w:t>K- Maps for Carry</w:t>
      </w:r>
    </w:p>
    <w:p w14:paraId="29219A77" w14:textId="44C034A8" w:rsidR="00BD242D" w:rsidRPr="001E1C15" w:rsidRDefault="001E1C15" w:rsidP="00874AA1">
      <w:pPr>
        <w:pStyle w:val="Heading2"/>
        <w:rPr>
          <w:b w:val="0"/>
          <w:bCs/>
        </w:rPr>
      </w:pPr>
      <w:r w:rsidRPr="001E1C15">
        <w:rPr>
          <w:b w:val="0"/>
          <w:bCs/>
        </w:rPr>
        <w:t>AB</w:t>
      </w:r>
    </w:p>
    <w:p w14:paraId="7F8CFBF3" w14:textId="7F9D2012" w:rsidR="00BD242D" w:rsidRDefault="00BD242D" w:rsidP="00874AA1">
      <w:pPr>
        <w:pStyle w:val="Heading2"/>
      </w:pPr>
    </w:p>
    <w:p w14:paraId="49E442C8" w14:textId="54E2D064" w:rsidR="00CB3066" w:rsidRDefault="00CB3066" w:rsidP="00874AA1">
      <w:pPr>
        <w:pStyle w:val="Heading2"/>
      </w:pPr>
    </w:p>
    <w:p w14:paraId="1C616F16" w14:textId="60EF61E7" w:rsidR="00CB3066" w:rsidRDefault="00CB3066" w:rsidP="00874AA1">
      <w:pPr>
        <w:pStyle w:val="Heading2"/>
      </w:pPr>
    </w:p>
    <w:p w14:paraId="5A8BBCA0" w14:textId="725D321B" w:rsidR="00CB3066" w:rsidRDefault="00CB3066" w:rsidP="00874AA1">
      <w:pPr>
        <w:pStyle w:val="Heading2"/>
      </w:pPr>
      <w:r>
        <w:rPr>
          <w:noProof/>
        </w:rPr>
        <w:lastRenderedPageBreak/>
        <w:drawing>
          <wp:inline distT="0" distB="0" distL="0" distR="0" wp14:anchorId="7F24B0E2" wp14:editId="60BE9026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21B6" w14:textId="77777777" w:rsidR="00CB3066" w:rsidRDefault="00CB3066" w:rsidP="00874AA1">
      <w:pPr>
        <w:pStyle w:val="Heading2"/>
      </w:pPr>
    </w:p>
    <w:p w14:paraId="51C1E60D" w14:textId="213628F3" w:rsidR="00BD242D" w:rsidRDefault="00CB3066" w:rsidP="00874AA1">
      <w:pPr>
        <w:pStyle w:val="Heading2"/>
      </w:pPr>
      <w:r>
        <w:t xml:space="preserve">Logic Circuit </w:t>
      </w:r>
    </w:p>
    <w:p w14:paraId="125D88EE" w14:textId="77777777" w:rsidR="00BD242D" w:rsidRDefault="00BD242D" w:rsidP="00874AA1">
      <w:pPr>
        <w:pStyle w:val="Heading2"/>
      </w:pPr>
    </w:p>
    <w:p w14:paraId="66E08304" w14:textId="16A350C0" w:rsidR="00432A3E" w:rsidRPr="00874AA1" w:rsidRDefault="00B83750" w:rsidP="00874AA1">
      <w:pPr>
        <w:pStyle w:val="Heading2"/>
      </w:pPr>
      <w:sdt>
        <w:sdtPr>
          <w:alias w:val="Teacher initials:"/>
          <w:tag w:val="Teacher initials:"/>
          <w:id w:val="2110395237"/>
          <w:placeholder>
            <w:docPart w:val="338986B8656D4D7C940B973202AC34A2"/>
          </w:placeholder>
          <w:temporary/>
          <w:showingPlcHdr/>
          <w15:appearance w15:val="hidden"/>
        </w:sdtPr>
        <w:sdtEndPr/>
        <w:sdtContent>
          <w:r w:rsidR="002F1EA7" w:rsidRPr="00874AA1">
            <w:t>Teacher initials</w:t>
          </w:r>
        </w:sdtContent>
      </w:sdt>
      <w:r w:rsidR="002F1EA7" w:rsidRPr="00874AA1">
        <w:t xml:space="preserve"> </w:t>
      </w:r>
      <w:sdt>
        <w:sdtPr>
          <w:alias w:val="Enter initials here:"/>
          <w:tag w:val="Enter initials here:"/>
          <w:id w:val="1768964006"/>
          <w:placeholder>
            <w:docPart w:val="0984AD1400544749BEB2B5C9E4401ECD"/>
          </w:placeholder>
          <w:temporary/>
          <w:showingPlcHdr/>
          <w15:appearance w15:val="hidden"/>
        </w:sdtPr>
        <w:sdtEndPr/>
        <w:sdtContent>
          <w:r w:rsidR="002F1EA7" w:rsidRPr="00874AA1">
            <w:t>____________</w:t>
          </w:r>
        </w:sdtContent>
      </w:sdt>
    </w:p>
    <w:p w14:paraId="4E0F0E0A" w14:textId="77777777" w:rsidR="00432A3E" w:rsidRPr="00874AA1" w:rsidRDefault="00B83750" w:rsidP="00874AA1">
      <w:pPr>
        <w:pStyle w:val="Heading3"/>
      </w:pPr>
      <w:sdt>
        <w:sdtPr>
          <w:alias w:val="You are ready to create your project! Please revisit the project tasks/requirements as you work.:"/>
          <w:tag w:val="You are ready to create your project! Please revisit the project tasks/requirements as you work.:"/>
          <w:id w:val="-2052920742"/>
          <w:placeholder>
            <w:docPart w:val="71FD0200F970459A98C32746B7B5A8C3"/>
          </w:placeholder>
          <w:temporary/>
          <w:showingPlcHdr/>
          <w15:appearance w15:val="hidden"/>
        </w:sdtPr>
        <w:sdtEndPr/>
        <w:sdtContent>
          <w:r w:rsidR="002F1EA7" w:rsidRPr="00874AA1">
            <w:t>You are ready to create your project! Please revisit the project tasks/requirements as you work.</w:t>
          </w:r>
        </w:sdtContent>
      </w:sdt>
    </w:p>
    <w:p w14:paraId="329A6A74" w14:textId="77777777" w:rsidR="00563FE4" w:rsidRPr="00874AA1" w:rsidRDefault="00B83750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A95B358116314F6999B0BCE0C9446D5B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14:paraId="68F2AF4B" w14:textId="22C87776" w:rsidR="00563FE4" w:rsidRPr="00874AA1" w:rsidRDefault="000F7EE2" w:rsidP="00874AA1">
      <w:r>
        <w:t xml:space="preserve">Learned about logic circuits. </w:t>
      </w:r>
    </w:p>
    <w:p w14:paraId="413BB134" w14:textId="77777777" w:rsidR="00563FE4" w:rsidRPr="00874AA1" w:rsidRDefault="00B83750" w:rsidP="00874AA1">
      <w:pPr>
        <w:pStyle w:val="Heading1"/>
      </w:pPr>
      <w:sdt>
        <w:sdtPr>
          <w:alias w:val="Add the link to your project here:"/>
          <w:tag w:val="Add the link to your project here:"/>
          <w:id w:val="1140765804"/>
          <w:placeholder>
            <w:docPart w:val="AB6C2119E69A41A69D1636690C8BD3CC"/>
          </w:placeholder>
          <w:temporary/>
          <w:showingPlcHdr/>
          <w15:appearance w15:val="hidden"/>
        </w:sdtPr>
        <w:sdtEndPr/>
        <w:sdtContent>
          <w:r w:rsidR="002F1EA7" w:rsidRPr="00874AA1">
            <w:t>Add the link to your project here:</w:t>
          </w:r>
        </w:sdtContent>
      </w:sdt>
    </w:p>
    <w:p w14:paraId="2A09F361" w14:textId="77777777" w:rsidR="00044941" w:rsidRPr="00874AA1" w:rsidRDefault="00B83750" w:rsidP="00874AA1">
      <w:sdt>
        <w:sdtPr>
          <w:alias w:val="Link to access project:"/>
          <w:tag w:val="Link to access project:"/>
          <w:id w:val="-1031334464"/>
          <w:placeholder>
            <w:docPart w:val="1E341CE486A44EEC996678E8F6F6AB83"/>
          </w:placeholder>
          <w:temporary/>
          <w:showingPlcHdr/>
          <w15:appearance w15:val="hidden"/>
        </w:sdtPr>
        <w:sdtEndPr/>
        <w:sdtContent>
          <w:r w:rsidR="002F1EA7" w:rsidRPr="00874AA1">
            <w:t>Link to access project</w:t>
          </w:r>
        </w:sdtContent>
      </w:sdt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B1A41" w14:textId="77777777" w:rsidR="00B83750" w:rsidRDefault="00B83750" w:rsidP="00524988">
      <w:pPr>
        <w:spacing w:after="0" w:line="240" w:lineRule="auto"/>
      </w:pPr>
      <w:r>
        <w:separator/>
      </w:r>
    </w:p>
  </w:endnote>
  <w:endnote w:type="continuationSeparator" w:id="0">
    <w:p w14:paraId="7D3A25ED" w14:textId="77777777" w:rsidR="00B83750" w:rsidRDefault="00B8375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F6E3F" w14:textId="77777777" w:rsidR="00B83750" w:rsidRDefault="00B83750" w:rsidP="00524988">
      <w:pPr>
        <w:spacing w:after="0" w:line="240" w:lineRule="auto"/>
      </w:pPr>
      <w:r>
        <w:separator/>
      </w:r>
    </w:p>
  </w:footnote>
  <w:footnote w:type="continuationSeparator" w:id="0">
    <w:p w14:paraId="48F592DE" w14:textId="77777777" w:rsidR="00B83750" w:rsidRDefault="00B8375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BC"/>
    <w:rsid w:val="00044941"/>
    <w:rsid w:val="00076856"/>
    <w:rsid w:val="00097C80"/>
    <w:rsid w:val="000F7EE2"/>
    <w:rsid w:val="00151A42"/>
    <w:rsid w:val="001E1C15"/>
    <w:rsid w:val="001E3ADA"/>
    <w:rsid w:val="00215C57"/>
    <w:rsid w:val="002261A4"/>
    <w:rsid w:val="002568BC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B83750"/>
    <w:rsid w:val="00BD242D"/>
    <w:rsid w:val="00BD3F70"/>
    <w:rsid w:val="00CB3066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0715C"/>
  <w15:chartTrackingRefBased/>
  <w15:docId w15:val="{AF8932A5-2BA2-4E3E-A557-CF81B80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BD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r23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F44694E2034E5AB75150C444D2E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1599-850E-4647-BA13-62D609A53233}"/>
      </w:docPartPr>
      <w:docPartBody>
        <w:p w:rsidR="00000000" w:rsidRDefault="00CD0C08">
          <w:pPr>
            <w:pStyle w:val="6EF44694E2034E5AB75150C444D2E2D2"/>
          </w:pPr>
          <w:r w:rsidRPr="00874AA1">
            <w:t>Project Based Learning:</w:t>
          </w:r>
        </w:p>
      </w:docPartBody>
    </w:docPart>
    <w:docPart>
      <w:docPartPr>
        <w:name w:val="881A800FAE1244D0BC77DBBEAAFB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6AB7-425B-4294-A0DE-EC2E7833ED12}"/>
      </w:docPartPr>
      <w:docPartBody>
        <w:p w:rsidR="00000000" w:rsidRDefault="00CD0C08">
          <w:pPr>
            <w:pStyle w:val="881A800FAE1244D0BC77DBBEAAFBBB5B"/>
          </w:pPr>
          <w:r w:rsidRPr="00874AA1">
            <w:t>Project Overview:</w:t>
          </w:r>
        </w:p>
      </w:docPartBody>
    </w:docPart>
    <w:docPart>
      <w:docPartPr>
        <w:name w:val="5B1E65DEE4CB4BD4A7EF099A5A4F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5AB2-758B-40FF-81E4-AFEE9606D394}"/>
      </w:docPartPr>
      <w:docPartBody>
        <w:p w:rsidR="00000000" w:rsidRDefault="00CD0C08">
          <w:pPr>
            <w:pStyle w:val="5B1E65DEE4CB4BD4A7EF099A5A4F98D6"/>
          </w:pPr>
          <w:r w:rsidRPr="00874AA1">
            <w:t>Standards:</w:t>
          </w:r>
        </w:p>
      </w:docPartBody>
    </w:docPart>
    <w:docPart>
      <w:docPartPr>
        <w:name w:val="23EF9E583ACC49BF963DCE48E04A5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A396-2457-4F02-B0AC-5260FF3B273D}"/>
      </w:docPartPr>
      <w:docPartBody>
        <w:p w:rsidR="00000000" w:rsidRDefault="00CD0C08">
          <w:pPr>
            <w:pStyle w:val="23EF9E583ACC49BF963DCE48E04A5B81"/>
          </w:pPr>
          <w:r w:rsidRPr="00874AA1">
            <w:t>Objectives:</w:t>
          </w:r>
        </w:p>
      </w:docPartBody>
    </w:docPart>
    <w:docPart>
      <w:docPartPr>
        <w:name w:val="FC350A13487E41D38E3D2C42EEA19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2273F-6A9C-40C6-9395-CB190F0A5CF8}"/>
      </w:docPartPr>
      <w:docPartBody>
        <w:p w:rsidR="00000000" w:rsidRDefault="00CD0C08">
          <w:pPr>
            <w:pStyle w:val="FC350A13487E41D38E3D2C42EEA197D0"/>
          </w:pPr>
          <w:r w:rsidRPr="00874AA1">
            <w:t>Requirements/Task(s):</w:t>
          </w:r>
        </w:p>
      </w:docPartBody>
    </w:docPart>
    <w:docPart>
      <w:docPartPr>
        <w:name w:val="F58EE537B8814E16BC1694196B959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69773-16C1-4B5B-8681-348D7B683AA4}"/>
      </w:docPartPr>
      <w:docPartBody>
        <w:p w:rsidR="00000000" w:rsidRDefault="00CD0C08">
          <w:pPr>
            <w:pStyle w:val="F58EE537B8814E16BC1694196B95931E"/>
          </w:pPr>
          <w:r w:rsidRPr="00874AA1">
            <w:t>Record your notes/research here:</w:t>
          </w:r>
        </w:p>
      </w:docPartBody>
    </w:docPart>
    <w:docPart>
      <w:docPartPr>
        <w:name w:val="338986B8656D4D7C940B973202AC3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C8A2-FC40-4974-85FA-67146F4B6D4B}"/>
      </w:docPartPr>
      <w:docPartBody>
        <w:p w:rsidR="00000000" w:rsidRDefault="00CD0C08">
          <w:pPr>
            <w:pStyle w:val="338986B8656D4D7C940B973202AC34A2"/>
          </w:pPr>
          <w:r w:rsidRPr="00874AA1">
            <w:t>Teacher initials</w:t>
          </w:r>
        </w:p>
      </w:docPartBody>
    </w:docPart>
    <w:docPart>
      <w:docPartPr>
        <w:name w:val="0984AD1400544749BEB2B5C9E4401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89D17-DC81-4E64-BEB7-A2E3556DF5D9}"/>
      </w:docPartPr>
      <w:docPartBody>
        <w:p w:rsidR="00000000" w:rsidRDefault="00CD0C08">
          <w:pPr>
            <w:pStyle w:val="0984AD1400544749BEB2B5C9E4401ECD"/>
          </w:pPr>
          <w:r w:rsidRPr="00874AA1">
            <w:t>____________</w:t>
          </w:r>
        </w:p>
      </w:docPartBody>
    </w:docPart>
    <w:docPart>
      <w:docPartPr>
        <w:name w:val="71FD0200F970459A98C32746B7B5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A41DE-95EA-4B3D-877C-FAE94195A806}"/>
      </w:docPartPr>
      <w:docPartBody>
        <w:p w:rsidR="00000000" w:rsidRDefault="00CD0C08">
          <w:pPr>
            <w:pStyle w:val="71FD0200F970459A98C32746B7B5A8C3"/>
          </w:pPr>
          <w:r w:rsidRPr="00874AA1">
            <w:t>You are ready to create your project! Please revisit the project tasks/requirements as you work.</w:t>
          </w:r>
        </w:p>
      </w:docPartBody>
    </w:docPart>
    <w:docPart>
      <w:docPartPr>
        <w:name w:val="A95B358116314F6999B0BCE0C9446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0868-C72A-4D9F-B84C-40D722F630EE}"/>
      </w:docPartPr>
      <w:docPartBody>
        <w:p w:rsidR="00000000" w:rsidRDefault="00CD0C08">
          <w:pPr>
            <w:pStyle w:val="A95B358116314F6999B0BCE0C9446D5B"/>
          </w:pPr>
          <w:r w:rsidRPr="00874AA1">
            <w:t>Summarize what you learned:</w:t>
          </w:r>
        </w:p>
      </w:docPartBody>
    </w:docPart>
    <w:docPart>
      <w:docPartPr>
        <w:name w:val="AB6C2119E69A41A69D1636690C8BD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0FB93-4B5B-4044-8110-859CB2E39228}"/>
      </w:docPartPr>
      <w:docPartBody>
        <w:p w:rsidR="00000000" w:rsidRDefault="00CD0C08">
          <w:pPr>
            <w:pStyle w:val="AB6C2119E69A41A69D1636690C8BD3CC"/>
          </w:pPr>
          <w:r w:rsidRPr="00874AA1">
            <w:t>Add the link to your project here:</w:t>
          </w:r>
        </w:p>
      </w:docPartBody>
    </w:docPart>
    <w:docPart>
      <w:docPartPr>
        <w:name w:val="1E341CE486A44EEC996678E8F6F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9C56-AA79-4410-8039-01F99C8F25BE}"/>
      </w:docPartPr>
      <w:docPartBody>
        <w:p w:rsidR="00000000" w:rsidRDefault="00CD0C08">
          <w:pPr>
            <w:pStyle w:val="1E341CE486A44EEC996678E8F6F6AB83"/>
          </w:pPr>
          <w:r w:rsidRPr="00874AA1">
            <w:t>Link to access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08"/>
    <w:rsid w:val="00C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44694E2034E5AB75150C444D2E2D2">
    <w:name w:val="6EF44694E2034E5AB75150C444D2E2D2"/>
  </w:style>
  <w:style w:type="paragraph" w:customStyle="1" w:styleId="01B187B8CDFA41C9AA000F1D8592F85E">
    <w:name w:val="01B187B8CDFA41C9AA000F1D8592F85E"/>
  </w:style>
  <w:style w:type="paragraph" w:customStyle="1" w:styleId="881A800FAE1244D0BC77DBBEAAFBBB5B">
    <w:name w:val="881A800FAE1244D0BC77DBBEAAFBBB5B"/>
  </w:style>
  <w:style w:type="paragraph" w:customStyle="1" w:styleId="BD14D1494EB54FA485F1081BA3C1B683">
    <w:name w:val="BD14D1494EB54FA485F1081BA3C1B683"/>
  </w:style>
  <w:style w:type="paragraph" w:customStyle="1" w:styleId="5B1E65DEE4CB4BD4A7EF099A5A4F98D6">
    <w:name w:val="5B1E65DEE4CB4BD4A7EF099A5A4F98D6"/>
  </w:style>
  <w:style w:type="paragraph" w:customStyle="1" w:styleId="A77C793CEECD4E5282967B3AD65866D4">
    <w:name w:val="A77C793CEECD4E5282967B3AD65866D4"/>
  </w:style>
  <w:style w:type="paragraph" w:customStyle="1" w:styleId="FCB296AED7D1402791E387A5EE85BC2E">
    <w:name w:val="FCB296AED7D1402791E387A5EE85BC2E"/>
  </w:style>
  <w:style w:type="paragraph" w:customStyle="1" w:styleId="25B971BBD08A432CA46D031D5A066331">
    <w:name w:val="25B971BBD08A432CA46D031D5A066331"/>
  </w:style>
  <w:style w:type="paragraph" w:customStyle="1" w:styleId="23EF9E583ACC49BF963DCE48E04A5B81">
    <w:name w:val="23EF9E583ACC49BF963DCE48E04A5B81"/>
  </w:style>
  <w:style w:type="paragraph" w:customStyle="1" w:styleId="0B618D2393874479A9EC8B01D0F90CB5">
    <w:name w:val="0B618D2393874479A9EC8B01D0F90CB5"/>
  </w:style>
  <w:style w:type="paragraph" w:customStyle="1" w:styleId="C8D067AB25094DCB8AB06702910F611F">
    <w:name w:val="C8D067AB25094DCB8AB06702910F611F"/>
  </w:style>
  <w:style w:type="paragraph" w:customStyle="1" w:styleId="54438D16AFC442A09C9F42DB43E1CF82">
    <w:name w:val="54438D16AFC442A09C9F42DB43E1CF82"/>
  </w:style>
  <w:style w:type="paragraph" w:customStyle="1" w:styleId="FC350A13487E41D38E3D2C42EEA197D0">
    <w:name w:val="FC350A13487E41D38E3D2C42EEA197D0"/>
  </w:style>
  <w:style w:type="paragraph" w:customStyle="1" w:styleId="DE8AD33AA6444E128235DC34D8D5787D">
    <w:name w:val="DE8AD33AA6444E128235DC34D8D5787D"/>
  </w:style>
  <w:style w:type="paragraph" w:customStyle="1" w:styleId="ED16B645E121449685D1B6927A12ED30">
    <w:name w:val="ED16B645E121449685D1B6927A12ED30"/>
  </w:style>
  <w:style w:type="paragraph" w:customStyle="1" w:styleId="2CAEC5D6F3F44DD59752ABD31C450822">
    <w:name w:val="2CAEC5D6F3F44DD59752ABD31C450822"/>
  </w:style>
  <w:style w:type="paragraph" w:customStyle="1" w:styleId="F58EE537B8814E16BC1694196B95931E">
    <w:name w:val="F58EE537B8814E16BC1694196B95931E"/>
  </w:style>
  <w:style w:type="paragraph" w:customStyle="1" w:styleId="FFB171186090473FAC9D0C061DAB3CBC">
    <w:name w:val="FFB171186090473FAC9D0C061DAB3CBC"/>
  </w:style>
  <w:style w:type="paragraph" w:customStyle="1" w:styleId="36AD711A332D4B3583D3D263CD21DC39">
    <w:name w:val="36AD711A332D4B3583D3D263CD21DC39"/>
  </w:style>
  <w:style w:type="paragraph" w:customStyle="1" w:styleId="D3B28A29D6954073936C72ED7F1AF303">
    <w:name w:val="D3B28A29D6954073936C72ED7F1AF303"/>
  </w:style>
  <w:style w:type="paragraph" w:customStyle="1" w:styleId="338986B8656D4D7C940B973202AC34A2">
    <w:name w:val="338986B8656D4D7C940B973202AC34A2"/>
  </w:style>
  <w:style w:type="paragraph" w:customStyle="1" w:styleId="0984AD1400544749BEB2B5C9E4401ECD">
    <w:name w:val="0984AD1400544749BEB2B5C9E4401ECD"/>
  </w:style>
  <w:style w:type="paragraph" w:customStyle="1" w:styleId="71FD0200F970459A98C32746B7B5A8C3">
    <w:name w:val="71FD0200F970459A98C32746B7B5A8C3"/>
  </w:style>
  <w:style w:type="paragraph" w:customStyle="1" w:styleId="A95B358116314F6999B0BCE0C9446D5B">
    <w:name w:val="A95B358116314F6999B0BCE0C9446D5B"/>
  </w:style>
  <w:style w:type="paragraph" w:customStyle="1" w:styleId="790EE84335A24DBDB186ADAD86234E04">
    <w:name w:val="790EE84335A24DBDB186ADAD86234E04"/>
  </w:style>
  <w:style w:type="paragraph" w:customStyle="1" w:styleId="AB6C2119E69A41A69D1636690C8BD3CC">
    <w:name w:val="AB6C2119E69A41A69D1636690C8BD3CC"/>
  </w:style>
  <w:style w:type="paragraph" w:customStyle="1" w:styleId="1E341CE486A44EEC996678E8F6F6AB83">
    <w:name w:val="1E341CE486A44EEC996678E8F6F6A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florencio</dc:creator>
  <cp:keywords/>
  <dc:description/>
  <cp:lastModifiedBy>Joaquin florencio</cp:lastModifiedBy>
  <cp:revision>2</cp:revision>
  <dcterms:created xsi:type="dcterms:W3CDTF">2020-12-23T00:07:00Z</dcterms:created>
  <dcterms:modified xsi:type="dcterms:W3CDTF">2020-12-23T00:07:00Z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